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150343"/>
        <w:docPartObj>
          <w:docPartGallery w:val="Cover Pages"/>
          <w:docPartUnique/>
        </w:docPartObj>
      </w:sdtPr>
      <w:sdtEndPr/>
      <w:sdtContent>
        <w:p w14:paraId="247889BC" w14:textId="77777777" w:rsidR="00E16325" w:rsidRDefault="002C2056">
          <w:r>
            <w:rPr>
              <w:noProof/>
              <w:lang w:eastAsia="ko-KR"/>
            </w:rPr>
            <mc:AlternateContent>
              <mc:Choice Requires="wps">
                <w:drawing>
                  <wp:anchor distT="0" distB="0" distL="114300" distR="114300" simplePos="0" relativeHeight="251661312" behindDoc="0" locked="1" layoutInCell="1" allowOverlap="1" wp14:anchorId="55EB483C" wp14:editId="3E3EFF69">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C84627" w14:textId="77777777" w:rsidR="00E16325" w:rsidRPr="00A7772F" w:rsidRDefault="00A7772F" w:rsidP="00A7772F">
                                <w:pPr>
                                  <w:jc w:val="right"/>
                                </w:pPr>
                                <w:r w:rsidRPr="00A7772F">
                                  <w:t>Cheik-Siramakan Keita</w:t>
                                </w:r>
                              </w:p>
                              <w:p w14:paraId="12380436" w14:textId="77777777" w:rsidR="00A7772F" w:rsidRPr="00A7772F" w:rsidRDefault="00A7772F" w:rsidP="00A7772F">
                                <w:pPr>
                                  <w:jc w:val="right"/>
                                </w:pPr>
                                <w:r w:rsidRPr="00A7772F">
                                  <w:t>cheiksiramakankeita@gmail.com</w:t>
                                </w:r>
                              </w:p>
                              <w:p w14:paraId="0A064E62" w14:textId="77777777" w:rsidR="00000000" w:rsidRDefault="00086233"/>
                              <w:p w14:paraId="2EF9B302" w14:textId="77777777" w:rsidR="00E16325" w:rsidRPr="00A7772F" w:rsidRDefault="00A7772F" w:rsidP="00A7772F">
                                <w:pPr>
                                  <w:jc w:val="right"/>
                                </w:pPr>
                                <w:proofErr w:type="spellStart"/>
                                <w:r w:rsidRPr="00A7772F">
                                  <w:t>iramakan</w:t>
                                </w:r>
                                <w:proofErr w:type="spellEnd"/>
                                <w:r w:rsidRPr="00A7772F">
                                  <w:t xml:space="preserve"> Keita</w:t>
                                </w:r>
                              </w:p>
                              <w:p w14:paraId="3C55306A" w14:textId="77777777" w:rsidR="00A7772F" w:rsidRPr="00A7772F" w:rsidRDefault="00A7772F" w:rsidP="00A7772F">
                                <w:pPr>
                                  <w:jc w:val="right"/>
                                </w:pPr>
                                <w:r w:rsidRPr="00A7772F">
                                  <w:t>cheiksiramakankeita@gmail.com</w:t>
                                </w:r>
                              </w:p>
                              <w:p w14:paraId="2B2F206F" w14:textId="77777777" w:rsidR="00000000" w:rsidRDefault="00086233"/>
                              <w:p w14:paraId="64096751" w14:textId="49FC1891" w:rsidR="00E16325" w:rsidRPr="00A7772F" w:rsidRDefault="00A7772F" w:rsidP="00A7772F">
                                <w:pPr>
                                  <w:jc w:val="right"/>
                                </w:pPr>
                                <w:proofErr w:type="spellStart"/>
                                <w:r w:rsidRPr="00A7772F">
                                  <w:t>iramakan</w:t>
                                </w:r>
                                <w:proofErr w:type="spellEnd"/>
                                <w:r w:rsidRPr="00A7772F">
                                  <w:t xml:space="preserve"> Keita</w:t>
                                </w:r>
                              </w:p>
                              <w:p w14:paraId="57CD7779" w14:textId="77777777" w:rsidR="00A7772F" w:rsidRPr="00A7772F" w:rsidRDefault="00A7772F" w:rsidP="00A7772F">
                                <w:pPr>
                                  <w:jc w:val="right"/>
                                </w:pPr>
                                <w:r w:rsidRPr="00A7772F">
                                  <w:t>cheiksiramakankeita@gmail.com</w:t>
                                </w:r>
                              </w:p>
                              <w:p w14:paraId="006D5020" w14:textId="77777777" w:rsidR="00000000" w:rsidRDefault="00086233"/>
                              <w:p w14:paraId="6FEC9DD8" w14:textId="7CA79611" w:rsidR="00E16325" w:rsidRPr="00A7772F" w:rsidRDefault="00A7772F" w:rsidP="00A7772F">
                                <w:pPr>
                                  <w:jc w:val="right"/>
                                </w:pPr>
                                <w:proofErr w:type="spellStart"/>
                                <w:r w:rsidRPr="00A7772F">
                                  <w:t>iramakan</w:t>
                                </w:r>
                                <w:proofErr w:type="spellEnd"/>
                                <w:r w:rsidRPr="00A7772F">
                                  <w:t xml:space="preserve"> Keita</w:t>
                                </w:r>
                              </w:p>
                              <w:p w14:paraId="637054B6" w14:textId="77777777" w:rsidR="00A7772F" w:rsidRPr="00A7772F" w:rsidRDefault="00A7772F" w:rsidP="00A7772F">
                                <w:pPr>
                                  <w:jc w:val="right"/>
                                </w:pPr>
                                <w:r w:rsidRPr="00A7772F">
                                  <w:t>cheiksiramakankeita@gmail.com</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55EB483C"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14:paraId="04C84627" w14:textId="77777777" w:rsidR="00E16325" w:rsidRPr="00A7772F" w:rsidRDefault="00A7772F" w:rsidP="00A7772F">
                          <w:pPr>
                            <w:jc w:val="right"/>
                          </w:pPr>
                          <w:r w:rsidRPr="00A7772F">
                            <w:t>Cheik-Siramakan Keita</w:t>
                          </w:r>
                        </w:p>
                        <w:p w14:paraId="12380436" w14:textId="77777777" w:rsidR="00A7772F" w:rsidRPr="00A7772F" w:rsidRDefault="00A7772F" w:rsidP="00A7772F">
                          <w:pPr>
                            <w:jc w:val="right"/>
                          </w:pPr>
                          <w:r w:rsidRPr="00A7772F">
                            <w:t>cheiksiramakankeita@gmail.com</w:t>
                          </w:r>
                        </w:p>
                        <w:p w14:paraId="0A064E62" w14:textId="77777777" w:rsidR="00000000" w:rsidRDefault="00086233"/>
                        <w:p w14:paraId="2EF9B302" w14:textId="77777777" w:rsidR="00E16325" w:rsidRPr="00A7772F" w:rsidRDefault="00A7772F" w:rsidP="00A7772F">
                          <w:pPr>
                            <w:jc w:val="right"/>
                          </w:pPr>
                          <w:proofErr w:type="spellStart"/>
                          <w:r w:rsidRPr="00A7772F">
                            <w:t>iramakan</w:t>
                          </w:r>
                          <w:proofErr w:type="spellEnd"/>
                          <w:r w:rsidRPr="00A7772F">
                            <w:t xml:space="preserve"> Keita</w:t>
                          </w:r>
                        </w:p>
                        <w:p w14:paraId="3C55306A" w14:textId="77777777" w:rsidR="00A7772F" w:rsidRPr="00A7772F" w:rsidRDefault="00A7772F" w:rsidP="00A7772F">
                          <w:pPr>
                            <w:jc w:val="right"/>
                          </w:pPr>
                          <w:r w:rsidRPr="00A7772F">
                            <w:t>cheiksiramakankeita@gmail.com</w:t>
                          </w:r>
                        </w:p>
                        <w:p w14:paraId="2B2F206F" w14:textId="77777777" w:rsidR="00000000" w:rsidRDefault="00086233"/>
                        <w:p w14:paraId="64096751" w14:textId="49FC1891" w:rsidR="00E16325" w:rsidRPr="00A7772F" w:rsidRDefault="00A7772F" w:rsidP="00A7772F">
                          <w:pPr>
                            <w:jc w:val="right"/>
                          </w:pPr>
                          <w:proofErr w:type="spellStart"/>
                          <w:r w:rsidRPr="00A7772F">
                            <w:t>iramakan</w:t>
                          </w:r>
                          <w:proofErr w:type="spellEnd"/>
                          <w:r w:rsidRPr="00A7772F">
                            <w:t xml:space="preserve"> Keita</w:t>
                          </w:r>
                        </w:p>
                        <w:p w14:paraId="57CD7779" w14:textId="77777777" w:rsidR="00A7772F" w:rsidRPr="00A7772F" w:rsidRDefault="00A7772F" w:rsidP="00A7772F">
                          <w:pPr>
                            <w:jc w:val="right"/>
                          </w:pPr>
                          <w:r w:rsidRPr="00A7772F">
                            <w:t>cheiksiramakankeita@gmail.com</w:t>
                          </w:r>
                        </w:p>
                        <w:p w14:paraId="006D5020" w14:textId="77777777" w:rsidR="00000000" w:rsidRDefault="00086233"/>
                        <w:p w14:paraId="6FEC9DD8" w14:textId="7CA79611" w:rsidR="00E16325" w:rsidRPr="00A7772F" w:rsidRDefault="00A7772F" w:rsidP="00A7772F">
                          <w:pPr>
                            <w:jc w:val="right"/>
                          </w:pPr>
                          <w:proofErr w:type="spellStart"/>
                          <w:r w:rsidRPr="00A7772F">
                            <w:t>iramakan</w:t>
                          </w:r>
                          <w:proofErr w:type="spellEnd"/>
                          <w:r w:rsidRPr="00A7772F">
                            <w:t xml:space="preserve"> Keita</w:t>
                          </w:r>
                        </w:p>
                        <w:p w14:paraId="637054B6" w14:textId="77777777" w:rsidR="00A7772F" w:rsidRPr="00A7772F" w:rsidRDefault="00A7772F" w:rsidP="00A7772F">
                          <w:pPr>
                            <w:jc w:val="right"/>
                          </w:pPr>
                          <w:r w:rsidRPr="00A7772F">
                            <w:t>cheiksiramakankeita@gmail.com</w:t>
                          </w:r>
                        </w:p>
                      </w:txbxContent>
                    </v:textbox>
                    <w10:wrap type="square" anchorx="margin" anchory="page"/>
                    <w10:anchorlock/>
                  </v:shape>
                </w:pict>
              </mc:Fallback>
            </mc:AlternateContent>
          </w:r>
          <w:r>
            <w:rPr>
              <w:noProof/>
              <w:lang w:eastAsia="ko-KR"/>
            </w:rPr>
            <mc:AlternateContent>
              <mc:Choice Requires="wps">
                <w:drawing>
                  <wp:anchor distT="0" distB="0" distL="114300" distR="114300" simplePos="0" relativeHeight="251660288" behindDoc="0" locked="1" layoutInCell="1" allowOverlap="1" wp14:anchorId="11D94247" wp14:editId="56D05D2E">
                    <wp:simplePos x="0" y="0"/>
                    <wp:positionH relativeFrom="margin">
                      <wp:align>right</wp:align>
                    </wp:positionH>
                    <wp:positionV relativeFrom="page">
                      <wp:posOffset>3931920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4E91E" w14:textId="77777777" w:rsidR="00E16325" w:rsidRDefault="00E16325">
                                <w:pPr>
                                  <w:pStyle w:val="Logo"/>
                                </w:pPr>
                              </w:p>
                              <w:sdt>
                                <w:sdtPr>
                                  <w:rPr>
                                    <w:lang w:val="fr-FR"/>
                                  </w:rPr>
                                  <w:alias w:val="Title"/>
                                  <w:tag w:val=""/>
                                  <w:id w:val="1144618841"/>
                                  <w:showingPlcHdr/>
                                  <w:dataBinding w:prefixMappings="xmlns:ns0='http://purl.org/dc/elements/1.1/' xmlns:ns1='http://schemas.openxmlformats.org/package/2006/metadata/core-properties' " w:xpath="/ns1:coreProperties[1]/ns0:title[1]" w:storeItemID="{6C3C8BC8-F283-45AE-878A-BAB7291924A1}"/>
                                  <w:text/>
                                </w:sdtPr>
                                <w:sdtEndPr/>
                                <w:sdtContent>
                                  <w:p w14:paraId="1EF019EA" w14:textId="77777777" w:rsidR="00E16325" w:rsidRPr="00A7772F" w:rsidRDefault="00761CAD">
                                    <w:pPr>
                                      <w:pStyle w:val="Title"/>
                                      <w:rPr>
                                        <w:lang w:val="fr-FR"/>
                                      </w:rPr>
                                    </w:pPr>
                                    <w:r>
                                      <w:rPr>
                                        <w:lang w:val="fr-FR"/>
                                      </w:rPr>
                                      <w:t xml:space="preserve">     </w:t>
                                    </w:r>
                                  </w:p>
                                </w:sdtContent>
                              </w:sdt>
                              <w:sdt>
                                <w:sdtPr>
                                  <w:rPr>
                                    <w:lang w:val="fr-FR"/>
                                  </w:rPr>
                                  <w:alias w:val="Subtitle"/>
                                  <w:tag w:val=""/>
                                  <w:id w:val="-678893159"/>
                                  <w:dataBinding w:prefixMappings="xmlns:ns0='http://purl.org/dc/elements/1.1/' xmlns:ns1='http://schemas.openxmlformats.org/package/2006/metadata/core-properties' " w:xpath="/ns1:coreProperties[1]/ns0:subject[1]" w:storeItemID="{6C3C8BC8-F283-45AE-878A-BAB7291924A1}"/>
                                  <w:text/>
                                </w:sdtPr>
                                <w:sdtEndPr/>
                                <w:sdtContent>
                                  <w:p w14:paraId="7C1EDCC7" w14:textId="77777777" w:rsidR="00E16325" w:rsidRDefault="00A7772F">
                                    <w:pPr>
                                      <w:pStyle w:val="Subtitle"/>
                                      <w:rPr>
                                        <w:lang w:val="fr-FR"/>
                                      </w:rPr>
                                    </w:pPr>
                                    <w:r w:rsidRPr="00A7772F">
                                      <w:rPr>
                                        <w:lang w:val="fr-FR"/>
                                      </w:rPr>
                                      <w:t xml:space="preserve">Application </w:t>
                                    </w:r>
                                    <w:r>
                                      <w:rPr>
                                        <w:lang w:val="fr-FR"/>
                                      </w:rPr>
                                      <w:t>Administrative</w:t>
                                    </w:r>
                                  </w:p>
                                </w:sdtContent>
                              </w:sdt>
                              <w:p w14:paraId="4708B607" w14:textId="77777777" w:rsidR="00A7772F" w:rsidRDefault="00A7772F" w:rsidP="00A7772F">
                                <w:pPr>
                                  <w:pStyle w:val="Heading2"/>
                                  <w:jc w:val="right"/>
                                  <w:rPr>
                                    <w:lang w:val="fr-FR"/>
                                  </w:rPr>
                                </w:pPr>
                                <w:bookmarkStart w:id="0" w:name="_Toc531618316"/>
                                <w:r>
                                  <w:rPr>
                                    <w:lang w:val="fr-FR"/>
                                  </w:rPr>
                                  <w:t>Documentation technique</w:t>
                                </w:r>
                                <w:bookmarkEnd w:id="0"/>
                              </w:p>
                              <w:p w14:paraId="343C0E93" w14:textId="77777777" w:rsidR="00A7772F" w:rsidRDefault="00A7772F" w:rsidP="00A7772F">
                                <w:pPr>
                                  <w:jc w:val="right"/>
                                  <w:rPr>
                                    <w:lang w:val="fr-FR"/>
                                  </w:rPr>
                                </w:pPr>
                                <w:r>
                                  <w:rPr>
                                    <w:lang w:val="fr-FR"/>
                                  </w:rPr>
                                  <w:t>Projet E4</w:t>
                                </w:r>
                              </w:p>
                              <w:p w14:paraId="7F07E3AE" w14:textId="77777777" w:rsidR="00A7772F" w:rsidRPr="00A7772F" w:rsidRDefault="00A7772F" w:rsidP="00A7772F">
                                <w:pPr>
                                  <w:jc w:val="right"/>
                                  <w:rPr>
                                    <w:lang w:val="fr-FR"/>
                                  </w:rPr>
                                </w:pPr>
                                <w:r>
                                  <w:rPr>
                                    <w:lang w:val="fr-FR"/>
                                  </w:rPr>
                                  <w:t>Application Java / Java FX</w:t>
                                </w:r>
                              </w:p>
                              <w:p w14:paraId="6CB698F2" w14:textId="77777777" w:rsidR="00000000" w:rsidRDefault="00086233"/>
                              <w:p w14:paraId="34167D2B" w14:textId="77777777" w:rsidR="00E16325" w:rsidRDefault="00E16325">
                                <w:pPr>
                                  <w:pStyle w:val="Logo"/>
                                </w:pPr>
                              </w:p>
                              <w:sdt>
                                <w:sdtPr>
                                  <w:rPr>
                                    <w:lang w:val="fr-FR"/>
                                  </w:rPr>
                                  <w:alias w:val="Title"/>
                                  <w:tag w:val=""/>
                                  <w:id w:val="-23788639"/>
                                  <w:showingPlcHdr/>
                                  <w:dataBinding w:prefixMappings="xmlns:ns0='http://purl.org/dc/elements/1.1/' xmlns:ns1='http://schemas.openxmlformats.org/package/2006/metadata/core-properties' " w:xpath="/ns1:coreProperties[1]/ns0:title[1]" w:storeItemID="{6C3C8BC8-F283-45AE-878A-BAB7291924A1}"/>
                                  <w:text/>
                                </w:sdtPr>
                                <w:sdtEndPr/>
                                <w:sdtContent>
                                  <w:p w14:paraId="5DCC9AD5" w14:textId="77777777" w:rsidR="00E16325" w:rsidRPr="00A7772F" w:rsidRDefault="00761CAD">
                                    <w:pPr>
                                      <w:pStyle w:val="Title"/>
                                      <w:rPr>
                                        <w:lang w:val="fr-FR"/>
                                      </w:rPr>
                                    </w:pPr>
                                    <w:r>
                                      <w:rPr>
                                        <w:lang w:val="fr-FR"/>
                                      </w:rPr>
                                      <w:t xml:space="preserve">     </w:t>
                                    </w:r>
                                  </w:p>
                                </w:sdtContent>
                              </w:sdt>
                              <w:sdt>
                                <w:sdtPr>
                                  <w:rPr>
                                    <w:lang w:val="fr-FR"/>
                                  </w:rPr>
                                  <w:alias w:val="Subtitle"/>
                                  <w:tag w:val=""/>
                                  <w:id w:val="-2050669082"/>
                                  <w:dataBinding w:prefixMappings="xmlns:ns0='http://purl.org/dc/elements/1.1/' xmlns:ns1='http://schemas.openxmlformats.org/package/2006/metadata/core-properties' " w:xpath="/ns1:coreProperties[1]/ns0:subject[1]" w:storeItemID="{6C3C8BC8-F283-45AE-878A-BAB7291924A1}"/>
                                  <w:text/>
                                </w:sdtPr>
                                <w:sdtEndPr/>
                                <w:sdtContent>
                                  <w:p w14:paraId="0D5CD0C6" w14:textId="77777777" w:rsidR="00E16325" w:rsidRDefault="00A7772F">
                                    <w:pPr>
                                      <w:pStyle w:val="Subtitle"/>
                                      <w:rPr>
                                        <w:lang w:val="fr-FR"/>
                                      </w:rPr>
                                    </w:pPr>
                                    <w:r w:rsidRPr="00A7772F">
                                      <w:rPr>
                                        <w:lang w:val="fr-FR"/>
                                      </w:rPr>
                                      <w:t xml:space="preserve">Application </w:t>
                                    </w:r>
                                    <w:r>
                                      <w:rPr>
                                        <w:lang w:val="fr-FR"/>
                                      </w:rPr>
                                      <w:t>Administrative</w:t>
                                    </w:r>
                                  </w:p>
                                </w:sdtContent>
                              </w:sdt>
                              <w:p w14:paraId="3CC1E4EA" w14:textId="77777777" w:rsidR="00A7772F" w:rsidRDefault="00A7772F" w:rsidP="00A7772F">
                                <w:pPr>
                                  <w:pStyle w:val="Heading2"/>
                                  <w:jc w:val="right"/>
                                  <w:rPr>
                                    <w:lang w:val="fr-FR"/>
                                  </w:rPr>
                                </w:pPr>
                                <w:bookmarkStart w:id="1" w:name="_Toc531618317"/>
                                <w:r>
                                  <w:rPr>
                                    <w:lang w:val="fr-FR"/>
                                  </w:rPr>
                                  <w:t>Documentation technique</w:t>
                                </w:r>
                                <w:bookmarkEnd w:id="1"/>
                              </w:p>
                              <w:p w14:paraId="7577CC8E" w14:textId="77777777" w:rsidR="00A7772F" w:rsidRDefault="00A7772F" w:rsidP="00A7772F">
                                <w:pPr>
                                  <w:jc w:val="right"/>
                                  <w:rPr>
                                    <w:lang w:val="fr-FR"/>
                                  </w:rPr>
                                </w:pPr>
                                <w:r>
                                  <w:rPr>
                                    <w:lang w:val="fr-FR"/>
                                  </w:rPr>
                                  <w:t>Projet E4</w:t>
                                </w:r>
                              </w:p>
                              <w:p w14:paraId="0FEF64D7" w14:textId="77777777" w:rsidR="00A7772F" w:rsidRPr="00A7772F" w:rsidRDefault="00A7772F" w:rsidP="00A7772F">
                                <w:pPr>
                                  <w:jc w:val="right"/>
                                  <w:rPr>
                                    <w:lang w:val="fr-FR"/>
                                  </w:rPr>
                                </w:pPr>
                                <w:r>
                                  <w:rPr>
                                    <w:lang w:val="fr-FR"/>
                                  </w:rPr>
                                  <w:t>Application Java / Java FX</w:t>
                                </w:r>
                              </w:p>
                              <w:p w14:paraId="6DFC4C51" w14:textId="77777777" w:rsidR="00000000" w:rsidRDefault="00086233"/>
                              <w:p w14:paraId="647673AB" w14:textId="77777777" w:rsidR="00E16325" w:rsidRDefault="00E16325">
                                <w:pPr>
                                  <w:pStyle w:val="Logo"/>
                                </w:pPr>
                              </w:p>
                              <w:sdt>
                                <w:sdtPr>
                                  <w:rPr>
                                    <w:lang w:val="fr-FR"/>
                                  </w:rPr>
                                  <w:alias w:val="Title"/>
                                  <w:tag w:val=""/>
                                  <w:id w:val="1335571562"/>
                                  <w:showingPlcHdr/>
                                  <w:dataBinding w:prefixMappings="xmlns:ns0='http://purl.org/dc/elements/1.1/' xmlns:ns1='http://schemas.openxmlformats.org/package/2006/metadata/core-properties' " w:xpath="/ns1:coreProperties[1]/ns0:title[1]" w:storeItemID="{6C3C8BC8-F283-45AE-878A-BAB7291924A1}"/>
                                  <w:text/>
                                </w:sdtPr>
                                <w:sdtEndPr/>
                                <w:sdtContent>
                                  <w:p w14:paraId="2F404C47" w14:textId="77777777" w:rsidR="00E16325" w:rsidRPr="00A7772F" w:rsidRDefault="00761CAD">
                                    <w:pPr>
                                      <w:pStyle w:val="Title"/>
                                      <w:rPr>
                                        <w:lang w:val="fr-FR"/>
                                      </w:rPr>
                                    </w:pPr>
                                    <w:r>
                                      <w:rPr>
                                        <w:lang w:val="fr-FR"/>
                                      </w:rPr>
                                      <w:t xml:space="preserve">     </w:t>
                                    </w:r>
                                  </w:p>
                                </w:sdtContent>
                              </w:sdt>
                              <w:sdt>
                                <w:sdtPr>
                                  <w:rPr>
                                    <w:lang w:val="fr-FR"/>
                                  </w:rPr>
                                  <w:alias w:val="Subtitle"/>
                                  <w:tag w:val=""/>
                                  <w:id w:val="533472145"/>
                                  <w:dataBinding w:prefixMappings="xmlns:ns0='http://purl.org/dc/elements/1.1/' xmlns:ns1='http://schemas.openxmlformats.org/package/2006/metadata/core-properties' " w:xpath="/ns1:coreProperties[1]/ns0:subject[1]" w:storeItemID="{6C3C8BC8-F283-45AE-878A-BAB7291924A1}"/>
                                  <w:text/>
                                </w:sdtPr>
                                <w:sdtEndPr/>
                                <w:sdtContent>
                                  <w:p w14:paraId="50BAFB83" w14:textId="77777777" w:rsidR="00E16325" w:rsidRDefault="00A7772F">
                                    <w:pPr>
                                      <w:pStyle w:val="Subtitle"/>
                                      <w:rPr>
                                        <w:lang w:val="fr-FR"/>
                                      </w:rPr>
                                    </w:pPr>
                                    <w:r w:rsidRPr="00A7772F">
                                      <w:rPr>
                                        <w:lang w:val="fr-FR"/>
                                      </w:rPr>
                                      <w:t xml:space="preserve">Application </w:t>
                                    </w:r>
                                    <w:r>
                                      <w:rPr>
                                        <w:lang w:val="fr-FR"/>
                                      </w:rPr>
                                      <w:t>Administrative</w:t>
                                    </w:r>
                                  </w:p>
                                </w:sdtContent>
                              </w:sdt>
                              <w:p w14:paraId="304FA184" w14:textId="77777777" w:rsidR="00A7772F" w:rsidRDefault="00A7772F" w:rsidP="00A7772F">
                                <w:pPr>
                                  <w:pStyle w:val="Heading2"/>
                                  <w:jc w:val="right"/>
                                  <w:rPr>
                                    <w:lang w:val="fr-FR"/>
                                  </w:rPr>
                                </w:pPr>
                                <w:bookmarkStart w:id="2" w:name="_Toc531618292"/>
                                <w:bookmarkStart w:id="3" w:name="_Toc531618318"/>
                                <w:r>
                                  <w:rPr>
                                    <w:lang w:val="fr-FR"/>
                                  </w:rPr>
                                  <w:t>Documentation technique</w:t>
                                </w:r>
                                <w:bookmarkEnd w:id="2"/>
                                <w:bookmarkEnd w:id="3"/>
                              </w:p>
                              <w:p w14:paraId="79F3FF05" w14:textId="77777777" w:rsidR="00A7772F" w:rsidRDefault="00A7772F" w:rsidP="00A7772F">
                                <w:pPr>
                                  <w:jc w:val="right"/>
                                  <w:rPr>
                                    <w:lang w:val="fr-FR"/>
                                  </w:rPr>
                                </w:pPr>
                                <w:r>
                                  <w:rPr>
                                    <w:lang w:val="fr-FR"/>
                                  </w:rPr>
                                  <w:t>Projet E4</w:t>
                                </w:r>
                              </w:p>
                              <w:p w14:paraId="208B5A41" w14:textId="77777777" w:rsidR="00A7772F" w:rsidRPr="00A7772F" w:rsidRDefault="00A7772F" w:rsidP="00A7772F">
                                <w:pPr>
                                  <w:jc w:val="right"/>
                                  <w:rPr>
                                    <w:lang w:val="fr-FR"/>
                                  </w:rPr>
                                </w:pPr>
                                <w:r>
                                  <w:rPr>
                                    <w:lang w:val="fr-FR"/>
                                  </w:rPr>
                                  <w:t>Application Java / Java FX</w:t>
                                </w:r>
                              </w:p>
                              <w:p w14:paraId="1D1237C6" w14:textId="77777777" w:rsidR="00000000" w:rsidRDefault="00086233"/>
                              <w:p w14:paraId="1F630854" w14:textId="77777777" w:rsidR="00E16325" w:rsidRDefault="00E16325">
                                <w:pPr>
                                  <w:pStyle w:val="Logo"/>
                                </w:pPr>
                              </w:p>
                              <w:sdt>
                                <w:sdtPr>
                                  <w:rPr>
                                    <w:lang w:val="fr-FR"/>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35433271" w14:textId="77777777" w:rsidR="00E16325" w:rsidRPr="00A7772F" w:rsidRDefault="00761CAD">
                                    <w:pPr>
                                      <w:pStyle w:val="Title"/>
                                      <w:rPr>
                                        <w:lang w:val="fr-FR"/>
                                      </w:rPr>
                                    </w:pPr>
                                    <w:r>
                                      <w:rPr>
                                        <w:lang w:val="fr-FR"/>
                                      </w:rPr>
                                      <w:t xml:space="preserve">     </w:t>
                                    </w:r>
                                  </w:p>
                                </w:sdtContent>
                              </w:sdt>
                              <w:sdt>
                                <w:sdtPr>
                                  <w:rPr>
                                    <w:lang w:val="fr-FR"/>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6DF2EE2B" w14:textId="77777777" w:rsidR="00E16325" w:rsidRDefault="00A7772F">
                                    <w:pPr>
                                      <w:pStyle w:val="Subtitle"/>
                                      <w:rPr>
                                        <w:lang w:val="fr-FR"/>
                                      </w:rPr>
                                    </w:pPr>
                                    <w:r w:rsidRPr="00A7772F">
                                      <w:rPr>
                                        <w:lang w:val="fr-FR"/>
                                      </w:rPr>
                                      <w:t xml:space="preserve">Application </w:t>
                                    </w:r>
                                    <w:r>
                                      <w:rPr>
                                        <w:lang w:val="fr-FR"/>
                                      </w:rPr>
                                      <w:t>Administrative</w:t>
                                    </w:r>
                                  </w:p>
                                </w:sdtContent>
                              </w:sdt>
                              <w:p w14:paraId="1BA7CEA6" w14:textId="77777777" w:rsidR="00A7772F" w:rsidRDefault="00A7772F" w:rsidP="00A7772F">
                                <w:pPr>
                                  <w:pStyle w:val="Heading2"/>
                                  <w:jc w:val="right"/>
                                  <w:rPr>
                                    <w:lang w:val="fr-FR"/>
                                  </w:rPr>
                                </w:pPr>
                                <w:bookmarkStart w:id="4" w:name="_Toc531618254"/>
                                <w:bookmarkStart w:id="5" w:name="_Toc531618293"/>
                                <w:bookmarkStart w:id="6" w:name="_Toc531618319"/>
                                <w:r>
                                  <w:rPr>
                                    <w:lang w:val="fr-FR"/>
                                  </w:rPr>
                                  <w:t>Documentation technique</w:t>
                                </w:r>
                                <w:bookmarkEnd w:id="4"/>
                                <w:bookmarkEnd w:id="5"/>
                                <w:bookmarkEnd w:id="6"/>
                              </w:p>
                              <w:p w14:paraId="0FAF86DB" w14:textId="77777777" w:rsidR="00A7772F" w:rsidRDefault="00A7772F" w:rsidP="00A7772F">
                                <w:pPr>
                                  <w:jc w:val="right"/>
                                  <w:rPr>
                                    <w:lang w:val="fr-FR"/>
                                  </w:rPr>
                                </w:pPr>
                                <w:r>
                                  <w:rPr>
                                    <w:lang w:val="fr-FR"/>
                                  </w:rPr>
                                  <w:t>Projet E4</w:t>
                                </w:r>
                              </w:p>
                              <w:p w14:paraId="5BD53D26" w14:textId="77777777" w:rsidR="00A7772F" w:rsidRPr="00A7772F" w:rsidRDefault="00A7772F" w:rsidP="00A7772F">
                                <w:pPr>
                                  <w:jc w:val="right"/>
                                  <w:rPr>
                                    <w:lang w:val="fr-FR"/>
                                  </w:rPr>
                                </w:pPr>
                                <w:r>
                                  <w:rPr>
                                    <w:lang w:val="fr-FR"/>
                                  </w:rPr>
                                  <w:t>Application Java / Java FX</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11D94247" id="Text Box 37" o:spid="_x0000_s1027" type="#_x0000_t202" alt="Title and subtitle" style="position:absolute;left:0;text-align:left;margin-left:383.7pt;margin-top:309.6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" filled="f" stroked="f" strokeweight=".5pt">
                    <v:textbox inset="0,0,0,0">
                      <w:txbxContent>
                        <w:p w14:paraId="6D84E91E" w14:textId="77777777" w:rsidR="00E16325" w:rsidRDefault="00E16325">
                          <w:pPr>
                            <w:pStyle w:val="Logo"/>
                          </w:pPr>
                        </w:p>
                        <w:sdt>
                          <w:sdtPr>
                            <w:rPr>
                              <w:lang w:val="fr-FR"/>
                            </w:rPr>
                            <w:alias w:val="Title"/>
                            <w:tag w:val=""/>
                            <w:id w:val="1144618841"/>
                            <w:showingPlcHdr/>
                            <w:dataBinding w:prefixMappings="xmlns:ns0='http://purl.org/dc/elements/1.1/' xmlns:ns1='http://schemas.openxmlformats.org/package/2006/metadata/core-properties' " w:xpath="/ns1:coreProperties[1]/ns0:title[1]" w:storeItemID="{6C3C8BC8-F283-45AE-878A-BAB7291924A1}"/>
                            <w:text/>
                          </w:sdtPr>
                          <w:sdtEndPr/>
                          <w:sdtContent>
                            <w:p w14:paraId="1EF019EA" w14:textId="77777777" w:rsidR="00E16325" w:rsidRPr="00A7772F" w:rsidRDefault="00761CAD">
                              <w:pPr>
                                <w:pStyle w:val="Title"/>
                                <w:rPr>
                                  <w:lang w:val="fr-FR"/>
                                </w:rPr>
                              </w:pPr>
                              <w:r>
                                <w:rPr>
                                  <w:lang w:val="fr-FR"/>
                                </w:rPr>
                                <w:t xml:space="preserve">     </w:t>
                              </w:r>
                            </w:p>
                          </w:sdtContent>
                        </w:sdt>
                        <w:sdt>
                          <w:sdtPr>
                            <w:rPr>
                              <w:lang w:val="fr-FR"/>
                            </w:rPr>
                            <w:alias w:val="Subtitle"/>
                            <w:tag w:val=""/>
                            <w:id w:val="-678893159"/>
                            <w:dataBinding w:prefixMappings="xmlns:ns0='http://purl.org/dc/elements/1.1/' xmlns:ns1='http://schemas.openxmlformats.org/package/2006/metadata/core-properties' " w:xpath="/ns1:coreProperties[1]/ns0:subject[1]" w:storeItemID="{6C3C8BC8-F283-45AE-878A-BAB7291924A1}"/>
                            <w:text/>
                          </w:sdtPr>
                          <w:sdtEndPr/>
                          <w:sdtContent>
                            <w:p w14:paraId="7C1EDCC7" w14:textId="77777777" w:rsidR="00E16325" w:rsidRDefault="00A7772F">
                              <w:pPr>
                                <w:pStyle w:val="Subtitle"/>
                                <w:rPr>
                                  <w:lang w:val="fr-FR"/>
                                </w:rPr>
                              </w:pPr>
                              <w:r w:rsidRPr="00A7772F">
                                <w:rPr>
                                  <w:lang w:val="fr-FR"/>
                                </w:rPr>
                                <w:t xml:space="preserve">Application </w:t>
                              </w:r>
                              <w:r>
                                <w:rPr>
                                  <w:lang w:val="fr-FR"/>
                                </w:rPr>
                                <w:t>Administrative</w:t>
                              </w:r>
                            </w:p>
                          </w:sdtContent>
                        </w:sdt>
                        <w:p w14:paraId="4708B607" w14:textId="77777777" w:rsidR="00A7772F" w:rsidRDefault="00A7772F" w:rsidP="00A7772F">
                          <w:pPr>
                            <w:pStyle w:val="Heading2"/>
                            <w:jc w:val="right"/>
                            <w:rPr>
                              <w:lang w:val="fr-FR"/>
                            </w:rPr>
                          </w:pPr>
                          <w:bookmarkStart w:id="7" w:name="_Toc531618316"/>
                          <w:r>
                            <w:rPr>
                              <w:lang w:val="fr-FR"/>
                            </w:rPr>
                            <w:t>Documentation technique</w:t>
                          </w:r>
                          <w:bookmarkEnd w:id="7"/>
                        </w:p>
                        <w:p w14:paraId="343C0E93" w14:textId="77777777" w:rsidR="00A7772F" w:rsidRDefault="00A7772F" w:rsidP="00A7772F">
                          <w:pPr>
                            <w:jc w:val="right"/>
                            <w:rPr>
                              <w:lang w:val="fr-FR"/>
                            </w:rPr>
                          </w:pPr>
                          <w:r>
                            <w:rPr>
                              <w:lang w:val="fr-FR"/>
                            </w:rPr>
                            <w:t>Projet E4</w:t>
                          </w:r>
                        </w:p>
                        <w:p w14:paraId="7F07E3AE" w14:textId="77777777" w:rsidR="00A7772F" w:rsidRPr="00A7772F" w:rsidRDefault="00A7772F" w:rsidP="00A7772F">
                          <w:pPr>
                            <w:jc w:val="right"/>
                            <w:rPr>
                              <w:lang w:val="fr-FR"/>
                            </w:rPr>
                          </w:pPr>
                          <w:r>
                            <w:rPr>
                              <w:lang w:val="fr-FR"/>
                            </w:rPr>
                            <w:t>Application Java / Java FX</w:t>
                          </w:r>
                        </w:p>
                        <w:p w14:paraId="6CB698F2" w14:textId="77777777" w:rsidR="00000000" w:rsidRDefault="00086233"/>
                        <w:p w14:paraId="34167D2B" w14:textId="77777777" w:rsidR="00E16325" w:rsidRDefault="00E16325">
                          <w:pPr>
                            <w:pStyle w:val="Logo"/>
                          </w:pPr>
                        </w:p>
                        <w:sdt>
                          <w:sdtPr>
                            <w:rPr>
                              <w:lang w:val="fr-FR"/>
                            </w:rPr>
                            <w:alias w:val="Title"/>
                            <w:tag w:val=""/>
                            <w:id w:val="-23788639"/>
                            <w:showingPlcHdr/>
                            <w:dataBinding w:prefixMappings="xmlns:ns0='http://purl.org/dc/elements/1.1/' xmlns:ns1='http://schemas.openxmlformats.org/package/2006/metadata/core-properties' " w:xpath="/ns1:coreProperties[1]/ns0:title[1]" w:storeItemID="{6C3C8BC8-F283-45AE-878A-BAB7291924A1}"/>
                            <w:text/>
                          </w:sdtPr>
                          <w:sdtEndPr/>
                          <w:sdtContent>
                            <w:p w14:paraId="5DCC9AD5" w14:textId="77777777" w:rsidR="00E16325" w:rsidRPr="00A7772F" w:rsidRDefault="00761CAD">
                              <w:pPr>
                                <w:pStyle w:val="Title"/>
                                <w:rPr>
                                  <w:lang w:val="fr-FR"/>
                                </w:rPr>
                              </w:pPr>
                              <w:r>
                                <w:rPr>
                                  <w:lang w:val="fr-FR"/>
                                </w:rPr>
                                <w:t xml:space="preserve">     </w:t>
                              </w:r>
                            </w:p>
                          </w:sdtContent>
                        </w:sdt>
                        <w:sdt>
                          <w:sdtPr>
                            <w:rPr>
                              <w:lang w:val="fr-FR"/>
                            </w:rPr>
                            <w:alias w:val="Subtitle"/>
                            <w:tag w:val=""/>
                            <w:id w:val="-2050669082"/>
                            <w:dataBinding w:prefixMappings="xmlns:ns0='http://purl.org/dc/elements/1.1/' xmlns:ns1='http://schemas.openxmlformats.org/package/2006/metadata/core-properties' " w:xpath="/ns1:coreProperties[1]/ns0:subject[1]" w:storeItemID="{6C3C8BC8-F283-45AE-878A-BAB7291924A1}"/>
                            <w:text/>
                          </w:sdtPr>
                          <w:sdtEndPr/>
                          <w:sdtContent>
                            <w:p w14:paraId="0D5CD0C6" w14:textId="77777777" w:rsidR="00E16325" w:rsidRDefault="00A7772F">
                              <w:pPr>
                                <w:pStyle w:val="Subtitle"/>
                                <w:rPr>
                                  <w:lang w:val="fr-FR"/>
                                </w:rPr>
                              </w:pPr>
                              <w:r w:rsidRPr="00A7772F">
                                <w:rPr>
                                  <w:lang w:val="fr-FR"/>
                                </w:rPr>
                                <w:t xml:space="preserve">Application </w:t>
                              </w:r>
                              <w:r>
                                <w:rPr>
                                  <w:lang w:val="fr-FR"/>
                                </w:rPr>
                                <w:t>Administrative</w:t>
                              </w:r>
                            </w:p>
                          </w:sdtContent>
                        </w:sdt>
                        <w:p w14:paraId="3CC1E4EA" w14:textId="77777777" w:rsidR="00A7772F" w:rsidRDefault="00A7772F" w:rsidP="00A7772F">
                          <w:pPr>
                            <w:pStyle w:val="Heading2"/>
                            <w:jc w:val="right"/>
                            <w:rPr>
                              <w:lang w:val="fr-FR"/>
                            </w:rPr>
                          </w:pPr>
                          <w:bookmarkStart w:id="8" w:name="_Toc531618317"/>
                          <w:r>
                            <w:rPr>
                              <w:lang w:val="fr-FR"/>
                            </w:rPr>
                            <w:t>Documentation technique</w:t>
                          </w:r>
                          <w:bookmarkEnd w:id="8"/>
                        </w:p>
                        <w:p w14:paraId="7577CC8E" w14:textId="77777777" w:rsidR="00A7772F" w:rsidRDefault="00A7772F" w:rsidP="00A7772F">
                          <w:pPr>
                            <w:jc w:val="right"/>
                            <w:rPr>
                              <w:lang w:val="fr-FR"/>
                            </w:rPr>
                          </w:pPr>
                          <w:r>
                            <w:rPr>
                              <w:lang w:val="fr-FR"/>
                            </w:rPr>
                            <w:t>Projet E4</w:t>
                          </w:r>
                        </w:p>
                        <w:p w14:paraId="0FEF64D7" w14:textId="77777777" w:rsidR="00A7772F" w:rsidRPr="00A7772F" w:rsidRDefault="00A7772F" w:rsidP="00A7772F">
                          <w:pPr>
                            <w:jc w:val="right"/>
                            <w:rPr>
                              <w:lang w:val="fr-FR"/>
                            </w:rPr>
                          </w:pPr>
                          <w:r>
                            <w:rPr>
                              <w:lang w:val="fr-FR"/>
                            </w:rPr>
                            <w:t>Application Java / Java FX</w:t>
                          </w:r>
                        </w:p>
                        <w:p w14:paraId="6DFC4C51" w14:textId="77777777" w:rsidR="00000000" w:rsidRDefault="00086233"/>
                        <w:p w14:paraId="647673AB" w14:textId="77777777" w:rsidR="00E16325" w:rsidRDefault="00E16325">
                          <w:pPr>
                            <w:pStyle w:val="Logo"/>
                          </w:pPr>
                        </w:p>
                        <w:sdt>
                          <w:sdtPr>
                            <w:rPr>
                              <w:lang w:val="fr-FR"/>
                            </w:rPr>
                            <w:alias w:val="Title"/>
                            <w:tag w:val=""/>
                            <w:id w:val="1335571562"/>
                            <w:showingPlcHdr/>
                            <w:dataBinding w:prefixMappings="xmlns:ns0='http://purl.org/dc/elements/1.1/' xmlns:ns1='http://schemas.openxmlformats.org/package/2006/metadata/core-properties' " w:xpath="/ns1:coreProperties[1]/ns0:title[1]" w:storeItemID="{6C3C8BC8-F283-45AE-878A-BAB7291924A1}"/>
                            <w:text/>
                          </w:sdtPr>
                          <w:sdtEndPr/>
                          <w:sdtContent>
                            <w:p w14:paraId="2F404C47" w14:textId="77777777" w:rsidR="00E16325" w:rsidRPr="00A7772F" w:rsidRDefault="00761CAD">
                              <w:pPr>
                                <w:pStyle w:val="Title"/>
                                <w:rPr>
                                  <w:lang w:val="fr-FR"/>
                                </w:rPr>
                              </w:pPr>
                              <w:r>
                                <w:rPr>
                                  <w:lang w:val="fr-FR"/>
                                </w:rPr>
                                <w:t xml:space="preserve">     </w:t>
                              </w:r>
                            </w:p>
                          </w:sdtContent>
                        </w:sdt>
                        <w:sdt>
                          <w:sdtPr>
                            <w:rPr>
                              <w:lang w:val="fr-FR"/>
                            </w:rPr>
                            <w:alias w:val="Subtitle"/>
                            <w:tag w:val=""/>
                            <w:id w:val="533472145"/>
                            <w:dataBinding w:prefixMappings="xmlns:ns0='http://purl.org/dc/elements/1.1/' xmlns:ns1='http://schemas.openxmlformats.org/package/2006/metadata/core-properties' " w:xpath="/ns1:coreProperties[1]/ns0:subject[1]" w:storeItemID="{6C3C8BC8-F283-45AE-878A-BAB7291924A1}"/>
                            <w:text/>
                          </w:sdtPr>
                          <w:sdtEndPr/>
                          <w:sdtContent>
                            <w:p w14:paraId="50BAFB83" w14:textId="77777777" w:rsidR="00E16325" w:rsidRDefault="00A7772F">
                              <w:pPr>
                                <w:pStyle w:val="Subtitle"/>
                                <w:rPr>
                                  <w:lang w:val="fr-FR"/>
                                </w:rPr>
                              </w:pPr>
                              <w:r w:rsidRPr="00A7772F">
                                <w:rPr>
                                  <w:lang w:val="fr-FR"/>
                                </w:rPr>
                                <w:t xml:space="preserve">Application </w:t>
                              </w:r>
                              <w:r>
                                <w:rPr>
                                  <w:lang w:val="fr-FR"/>
                                </w:rPr>
                                <w:t>Administrative</w:t>
                              </w:r>
                            </w:p>
                          </w:sdtContent>
                        </w:sdt>
                        <w:p w14:paraId="304FA184" w14:textId="77777777" w:rsidR="00A7772F" w:rsidRDefault="00A7772F" w:rsidP="00A7772F">
                          <w:pPr>
                            <w:pStyle w:val="Heading2"/>
                            <w:jc w:val="right"/>
                            <w:rPr>
                              <w:lang w:val="fr-FR"/>
                            </w:rPr>
                          </w:pPr>
                          <w:bookmarkStart w:id="9" w:name="_Toc531618292"/>
                          <w:bookmarkStart w:id="10" w:name="_Toc531618318"/>
                          <w:r>
                            <w:rPr>
                              <w:lang w:val="fr-FR"/>
                            </w:rPr>
                            <w:t>Documentation technique</w:t>
                          </w:r>
                          <w:bookmarkEnd w:id="9"/>
                          <w:bookmarkEnd w:id="10"/>
                        </w:p>
                        <w:p w14:paraId="79F3FF05" w14:textId="77777777" w:rsidR="00A7772F" w:rsidRDefault="00A7772F" w:rsidP="00A7772F">
                          <w:pPr>
                            <w:jc w:val="right"/>
                            <w:rPr>
                              <w:lang w:val="fr-FR"/>
                            </w:rPr>
                          </w:pPr>
                          <w:r>
                            <w:rPr>
                              <w:lang w:val="fr-FR"/>
                            </w:rPr>
                            <w:t>Projet E4</w:t>
                          </w:r>
                        </w:p>
                        <w:p w14:paraId="208B5A41" w14:textId="77777777" w:rsidR="00A7772F" w:rsidRPr="00A7772F" w:rsidRDefault="00A7772F" w:rsidP="00A7772F">
                          <w:pPr>
                            <w:jc w:val="right"/>
                            <w:rPr>
                              <w:lang w:val="fr-FR"/>
                            </w:rPr>
                          </w:pPr>
                          <w:r>
                            <w:rPr>
                              <w:lang w:val="fr-FR"/>
                            </w:rPr>
                            <w:t>Application Java / Java FX</w:t>
                          </w:r>
                        </w:p>
                        <w:p w14:paraId="1D1237C6" w14:textId="77777777" w:rsidR="00000000" w:rsidRDefault="00086233"/>
                        <w:p w14:paraId="1F630854" w14:textId="77777777" w:rsidR="00E16325" w:rsidRDefault="00E16325">
                          <w:pPr>
                            <w:pStyle w:val="Logo"/>
                          </w:pPr>
                        </w:p>
                        <w:sdt>
                          <w:sdtPr>
                            <w:rPr>
                              <w:lang w:val="fr-FR"/>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35433271" w14:textId="77777777" w:rsidR="00E16325" w:rsidRPr="00A7772F" w:rsidRDefault="00761CAD">
                              <w:pPr>
                                <w:pStyle w:val="Title"/>
                                <w:rPr>
                                  <w:lang w:val="fr-FR"/>
                                </w:rPr>
                              </w:pPr>
                              <w:r>
                                <w:rPr>
                                  <w:lang w:val="fr-FR"/>
                                </w:rPr>
                                <w:t xml:space="preserve">     </w:t>
                              </w:r>
                            </w:p>
                          </w:sdtContent>
                        </w:sdt>
                        <w:sdt>
                          <w:sdtPr>
                            <w:rPr>
                              <w:lang w:val="fr-FR"/>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6DF2EE2B" w14:textId="77777777" w:rsidR="00E16325" w:rsidRDefault="00A7772F">
                              <w:pPr>
                                <w:pStyle w:val="Subtitle"/>
                                <w:rPr>
                                  <w:lang w:val="fr-FR"/>
                                </w:rPr>
                              </w:pPr>
                              <w:r w:rsidRPr="00A7772F">
                                <w:rPr>
                                  <w:lang w:val="fr-FR"/>
                                </w:rPr>
                                <w:t xml:space="preserve">Application </w:t>
                              </w:r>
                              <w:r>
                                <w:rPr>
                                  <w:lang w:val="fr-FR"/>
                                </w:rPr>
                                <w:t>Administrative</w:t>
                              </w:r>
                            </w:p>
                          </w:sdtContent>
                        </w:sdt>
                        <w:p w14:paraId="1BA7CEA6" w14:textId="77777777" w:rsidR="00A7772F" w:rsidRDefault="00A7772F" w:rsidP="00A7772F">
                          <w:pPr>
                            <w:pStyle w:val="Heading2"/>
                            <w:jc w:val="right"/>
                            <w:rPr>
                              <w:lang w:val="fr-FR"/>
                            </w:rPr>
                          </w:pPr>
                          <w:bookmarkStart w:id="11" w:name="_Toc531618254"/>
                          <w:bookmarkStart w:id="12" w:name="_Toc531618293"/>
                          <w:bookmarkStart w:id="13" w:name="_Toc531618319"/>
                          <w:r>
                            <w:rPr>
                              <w:lang w:val="fr-FR"/>
                            </w:rPr>
                            <w:t>Documentation technique</w:t>
                          </w:r>
                          <w:bookmarkEnd w:id="11"/>
                          <w:bookmarkEnd w:id="12"/>
                          <w:bookmarkEnd w:id="13"/>
                        </w:p>
                        <w:p w14:paraId="0FAF86DB" w14:textId="77777777" w:rsidR="00A7772F" w:rsidRDefault="00A7772F" w:rsidP="00A7772F">
                          <w:pPr>
                            <w:jc w:val="right"/>
                            <w:rPr>
                              <w:lang w:val="fr-FR"/>
                            </w:rPr>
                          </w:pPr>
                          <w:r>
                            <w:rPr>
                              <w:lang w:val="fr-FR"/>
                            </w:rPr>
                            <w:t>Projet E4</w:t>
                          </w:r>
                        </w:p>
                        <w:p w14:paraId="5BD53D26" w14:textId="77777777" w:rsidR="00A7772F" w:rsidRPr="00A7772F" w:rsidRDefault="00A7772F" w:rsidP="00A7772F">
                          <w:pPr>
                            <w:jc w:val="right"/>
                            <w:rPr>
                              <w:lang w:val="fr-FR"/>
                            </w:rPr>
                          </w:pPr>
                          <w:r>
                            <w:rPr>
                              <w:lang w:val="fr-FR"/>
                            </w:rPr>
                            <w:t>Application Java / Java FX</w:t>
                          </w:r>
                        </w:p>
                      </w:txbxContent>
                    </v:textbox>
                    <w10:wrap type="square" anchorx="margin" anchory="page"/>
                    <w10:anchorlock/>
                  </v:shape>
                </w:pict>
              </mc:Fallback>
            </mc:AlternateContent>
          </w:r>
          <w:r>
            <w:br w:type="page"/>
          </w:r>
          <w:r>
            <w:rPr>
              <w:noProof/>
              <w:lang w:eastAsia="ko-KR"/>
            </w:rPr>
            <mc:AlternateContent>
              <mc:Choice Requires="wpg">
                <w:drawing>
                  <wp:anchor distT="0" distB="0" distL="114300" distR="114300" simplePos="0" relativeHeight="251664384" behindDoc="0" locked="1" layoutInCell="1" allowOverlap="1" wp14:anchorId="1293A12E" wp14:editId="449B11A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1911FC4" id="Group 38" o:spid="_x0000_s1026" alt="Decorative sidebar" style="position:absolute;margin-left:0;margin-top:0;width:18pt;height:10in;z-index:25166438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w10:anchorlock/>
                  </v:group>
                </w:pict>
              </mc:Fallback>
            </mc:AlternateContent>
          </w:r>
        </w:p>
      </w:sdtContent>
    </w:sdt>
    <w:sdt>
      <w:sdtPr>
        <w:id w:val="-198236421"/>
        <w:docPartObj>
          <w:docPartGallery w:val="Table of Contents"/>
          <w:docPartUnique/>
        </w:docPartObj>
      </w:sdtPr>
      <w:sdtEndPr>
        <w:rPr>
          <w:rFonts w:asciiTheme="minorHAnsi" w:eastAsiaTheme="minorEastAsia" w:hAnsiTheme="minorHAnsi" w:cstheme="minorBidi"/>
          <w:b/>
          <w:bCs/>
          <w:caps w:val="0"/>
          <w:noProof/>
          <w:color w:val="auto"/>
          <w:sz w:val="22"/>
          <w:szCs w:val="22"/>
        </w:rPr>
      </w:sdtEndPr>
      <w:sdtContent>
        <w:p w14:paraId="7508AE70" w14:textId="7AC99FD8" w:rsidR="001D6CCD" w:rsidRPr="001D6CCD" w:rsidRDefault="001D6CCD" w:rsidP="001D6CCD">
          <w:pPr>
            <w:pStyle w:val="TOCHeading"/>
            <w:jc w:val="center"/>
            <w:rPr>
              <w:color w:val="DD8047" w:themeColor="accent2"/>
            </w:rPr>
          </w:pPr>
          <w:r w:rsidRPr="001D6CCD">
            <w:rPr>
              <w:color w:val="DD8047" w:themeColor="accent2"/>
            </w:rPr>
            <w:t>Table des matieres</w:t>
          </w:r>
        </w:p>
        <w:p w14:paraId="592A14A4" w14:textId="6E68CE36" w:rsidR="001D6CCD" w:rsidRDefault="001D6CCD" w:rsidP="001D6CCD">
          <w:pPr>
            <w:pStyle w:val="TOC2"/>
            <w:tabs>
              <w:tab w:val="right" w:leader="dot" w:pos="9350"/>
            </w:tabs>
            <w:rPr>
              <w:noProof/>
              <w:kern w:val="0"/>
              <w:lang w:val="en-CA" w:eastAsia="ko-KR"/>
              <w14:ligatures w14:val="none"/>
            </w:rPr>
          </w:pPr>
          <w:r>
            <w:rPr>
              <w:b/>
              <w:bCs/>
              <w:noProof/>
            </w:rPr>
            <w:fldChar w:fldCharType="begin"/>
          </w:r>
          <w:r>
            <w:rPr>
              <w:b/>
              <w:bCs/>
              <w:noProof/>
            </w:rPr>
            <w:instrText xml:space="preserve"> TOC \o "1-3" \h \z \u </w:instrText>
          </w:r>
          <w:r>
            <w:rPr>
              <w:b/>
              <w:bCs/>
              <w:noProof/>
            </w:rPr>
            <w:fldChar w:fldCharType="separate"/>
          </w:r>
          <w:hyperlink w:anchor="_Toc531618320" w:history="1">
            <w:r w:rsidRPr="00D47B00">
              <w:rPr>
                <w:rStyle w:val="Hyperlink"/>
                <w:noProof/>
                <w:lang w:val="fr-FR"/>
              </w:rPr>
              <w:t>2 Contexte</w:t>
            </w:r>
            <w:r>
              <w:rPr>
                <w:rStyle w:val="Hyperlink"/>
                <w:noProof/>
                <w:lang w:val="fr-FR"/>
              </w:rPr>
              <w:t xml:space="preserve"> et cahier des charges</w:t>
            </w:r>
            <w:r>
              <w:rPr>
                <w:noProof/>
                <w:webHidden/>
              </w:rPr>
              <w:tab/>
            </w:r>
            <w:r>
              <w:rPr>
                <w:noProof/>
                <w:webHidden/>
              </w:rPr>
              <w:fldChar w:fldCharType="begin"/>
            </w:r>
            <w:r>
              <w:rPr>
                <w:noProof/>
                <w:webHidden/>
              </w:rPr>
              <w:instrText xml:space="preserve"> PAGEREF _Toc531618320 \h </w:instrText>
            </w:r>
            <w:r>
              <w:rPr>
                <w:noProof/>
                <w:webHidden/>
              </w:rPr>
            </w:r>
            <w:r>
              <w:rPr>
                <w:noProof/>
                <w:webHidden/>
              </w:rPr>
              <w:fldChar w:fldCharType="separate"/>
            </w:r>
            <w:r w:rsidR="00712688">
              <w:rPr>
                <w:noProof/>
                <w:webHidden/>
              </w:rPr>
              <w:t>2</w:t>
            </w:r>
            <w:r>
              <w:rPr>
                <w:noProof/>
                <w:webHidden/>
              </w:rPr>
              <w:fldChar w:fldCharType="end"/>
            </w:r>
          </w:hyperlink>
        </w:p>
        <w:p w14:paraId="3E66BF94" w14:textId="5ED5F032" w:rsidR="001D6CCD" w:rsidRDefault="001D6CCD">
          <w:pPr>
            <w:pStyle w:val="TOC2"/>
            <w:tabs>
              <w:tab w:val="right" w:leader="dot" w:pos="9350"/>
            </w:tabs>
            <w:rPr>
              <w:noProof/>
              <w:kern w:val="0"/>
              <w:lang w:val="en-CA" w:eastAsia="ko-KR"/>
              <w14:ligatures w14:val="none"/>
            </w:rPr>
          </w:pPr>
          <w:hyperlink w:anchor="_Toc531618321" w:history="1">
            <w:r w:rsidRPr="00D47B00">
              <w:rPr>
                <w:rStyle w:val="Hyperlink"/>
                <w:noProof/>
                <w:lang w:val="fr-FR"/>
              </w:rPr>
              <w:t>3 Outils utilisÉs</w:t>
            </w:r>
            <w:r>
              <w:rPr>
                <w:noProof/>
                <w:webHidden/>
              </w:rPr>
              <w:tab/>
            </w:r>
            <w:r>
              <w:rPr>
                <w:noProof/>
                <w:webHidden/>
              </w:rPr>
              <w:fldChar w:fldCharType="begin"/>
            </w:r>
            <w:r>
              <w:rPr>
                <w:noProof/>
                <w:webHidden/>
              </w:rPr>
              <w:instrText xml:space="preserve"> PAGEREF _Toc531618321 \h </w:instrText>
            </w:r>
            <w:r>
              <w:rPr>
                <w:noProof/>
                <w:webHidden/>
              </w:rPr>
            </w:r>
            <w:r>
              <w:rPr>
                <w:noProof/>
                <w:webHidden/>
              </w:rPr>
              <w:fldChar w:fldCharType="separate"/>
            </w:r>
            <w:r w:rsidR="00712688">
              <w:rPr>
                <w:noProof/>
                <w:webHidden/>
              </w:rPr>
              <w:t>3</w:t>
            </w:r>
            <w:r>
              <w:rPr>
                <w:noProof/>
                <w:webHidden/>
              </w:rPr>
              <w:fldChar w:fldCharType="end"/>
            </w:r>
          </w:hyperlink>
        </w:p>
        <w:p w14:paraId="06D06F1B" w14:textId="6F6537A0" w:rsidR="001D6CCD" w:rsidRDefault="001D6CCD">
          <w:pPr>
            <w:pStyle w:val="TOC2"/>
            <w:tabs>
              <w:tab w:val="right" w:leader="dot" w:pos="9350"/>
            </w:tabs>
            <w:rPr>
              <w:noProof/>
              <w:kern w:val="0"/>
              <w:lang w:val="en-CA" w:eastAsia="ko-KR"/>
              <w14:ligatures w14:val="none"/>
            </w:rPr>
          </w:pPr>
          <w:hyperlink w:anchor="_Toc531618322" w:history="1">
            <w:r w:rsidRPr="00D47B00">
              <w:rPr>
                <w:rStyle w:val="Hyperlink"/>
                <w:noProof/>
                <w:lang w:val="fr-FR"/>
              </w:rPr>
              <w:t>4 Base de donnÉes</w:t>
            </w:r>
            <w:r>
              <w:rPr>
                <w:noProof/>
                <w:webHidden/>
              </w:rPr>
              <w:tab/>
            </w:r>
            <w:r>
              <w:rPr>
                <w:noProof/>
                <w:webHidden/>
              </w:rPr>
              <w:fldChar w:fldCharType="begin"/>
            </w:r>
            <w:r>
              <w:rPr>
                <w:noProof/>
                <w:webHidden/>
              </w:rPr>
              <w:instrText xml:space="preserve"> PAGEREF _Toc531618322 \h </w:instrText>
            </w:r>
            <w:r>
              <w:rPr>
                <w:noProof/>
                <w:webHidden/>
              </w:rPr>
            </w:r>
            <w:r>
              <w:rPr>
                <w:noProof/>
                <w:webHidden/>
              </w:rPr>
              <w:fldChar w:fldCharType="separate"/>
            </w:r>
            <w:r w:rsidR="00712688">
              <w:rPr>
                <w:noProof/>
                <w:webHidden/>
              </w:rPr>
              <w:t>4</w:t>
            </w:r>
            <w:r>
              <w:rPr>
                <w:noProof/>
                <w:webHidden/>
              </w:rPr>
              <w:fldChar w:fldCharType="end"/>
            </w:r>
          </w:hyperlink>
        </w:p>
        <w:p w14:paraId="0543063A" w14:textId="2DC008F3" w:rsidR="001D6CCD" w:rsidRDefault="001D6CCD">
          <w:pPr>
            <w:pStyle w:val="TOC3"/>
            <w:tabs>
              <w:tab w:val="right" w:leader="dot" w:pos="9350"/>
            </w:tabs>
            <w:rPr>
              <w:noProof/>
              <w:kern w:val="0"/>
              <w:lang w:val="en-CA" w:eastAsia="ko-KR"/>
              <w14:ligatures w14:val="none"/>
            </w:rPr>
          </w:pPr>
          <w:hyperlink w:anchor="_Toc531618323" w:history="1">
            <w:r w:rsidRPr="00D47B00">
              <w:rPr>
                <w:rStyle w:val="Hyperlink"/>
                <w:noProof/>
                <w:lang w:val="fr-FR"/>
              </w:rPr>
              <w:t>MCD</w:t>
            </w:r>
            <w:r>
              <w:rPr>
                <w:noProof/>
                <w:webHidden/>
              </w:rPr>
              <w:tab/>
            </w:r>
            <w:r>
              <w:rPr>
                <w:noProof/>
                <w:webHidden/>
              </w:rPr>
              <w:fldChar w:fldCharType="begin"/>
            </w:r>
            <w:r>
              <w:rPr>
                <w:noProof/>
                <w:webHidden/>
              </w:rPr>
              <w:instrText xml:space="preserve"> PAGEREF _Toc531618323 \h </w:instrText>
            </w:r>
            <w:r>
              <w:rPr>
                <w:noProof/>
                <w:webHidden/>
              </w:rPr>
            </w:r>
            <w:r>
              <w:rPr>
                <w:noProof/>
                <w:webHidden/>
              </w:rPr>
              <w:fldChar w:fldCharType="separate"/>
            </w:r>
            <w:r w:rsidR="00712688">
              <w:rPr>
                <w:noProof/>
                <w:webHidden/>
              </w:rPr>
              <w:t>4</w:t>
            </w:r>
            <w:r>
              <w:rPr>
                <w:noProof/>
                <w:webHidden/>
              </w:rPr>
              <w:fldChar w:fldCharType="end"/>
            </w:r>
          </w:hyperlink>
        </w:p>
        <w:p w14:paraId="77528103" w14:textId="75E86AA1" w:rsidR="001D6CCD" w:rsidRDefault="001D6CCD">
          <w:pPr>
            <w:pStyle w:val="TOC3"/>
            <w:tabs>
              <w:tab w:val="right" w:leader="dot" w:pos="9350"/>
            </w:tabs>
            <w:rPr>
              <w:noProof/>
              <w:kern w:val="0"/>
              <w:lang w:val="en-CA" w:eastAsia="ko-KR"/>
              <w14:ligatures w14:val="none"/>
            </w:rPr>
          </w:pPr>
          <w:hyperlink w:anchor="_Toc531618324" w:history="1">
            <w:r w:rsidRPr="00D47B00">
              <w:rPr>
                <w:rStyle w:val="Hyperlink"/>
                <w:noProof/>
                <w:lang w:val="fr-FR"/>
              </w:rPr>
              <w:t>Tables</w:t>
            </w:r>
            <w:r>
              <w:rPr>
                <w:noProof/>
                <w:webHidden/>
              </w:rPr>
              <w:tab/>
            </w:r>
            <w:r>
              <w:rPr>
                <w:noProof/>
                <w:webHidden/>
              </w:rPr>
              <w:fldChar w:fldCharType="begin"/>
            </w:r>
            <w:r>
              <w:rPr>
                <w:noProof/>
                <w:webHidden/>
              </w:rPr>
              <w:instrText xml:space="preserve"> PAGEREF _Toc531618324 \h </w:instrText>
            </w:r>
            <w:r>
              <w:rPr>
                <w:noProof/>
                <w:webHidden/>
              </w:rPr>
            </w:r>
            <w:r>
              <w:rPr>
                <w:noProof/>
                <w:webHidden/>
              </w:rPr>
              <w:fldChar w:fldCharType="separate"/>
            </w:r>
            <w:r w:rsidR="00712688">
              <w:rPr>
                <w:noProof/>
                <w:webHidden/>
              </w:rPr>
              <w:t>4</w:t>
            </w:r>
            <w:r>
              <w:rPr>
                <w:noProof/>
                <w:webHidden/>
              </w:rPr>
              <w:fldChar w:fldCharType="end"/>
            </w:r>
          </w:hyperlink>
        </w:p>
        <w:p w14:paraId="332C34CB" w14:textId="368C3B3A" w:rsidR="001D6CCD" w:rsidRDefault="001D6CCD">
          <w:pPr>
            <w:pStyle w:val="TOC2"/>
            <w:tabs>
              <w:tab w:val="right" w:leader="dot" w:pos="9350"/>
            </w:tabs>
            <w:rPr>
              <w:noProof/>
              <w:kern w:val="0"/>
              <w:lang w:val="en-CA" w:eastAsia="ko-KR"/>
              <w14:ligatures w14:val="none"/>
            </w:rPr>
          </w:pPr>
          <w:hyperlink w:anchor="_Toc531618325" w:history="1">
            <w:r w:rsidRPr="00D47B00">
              <w:rPr>
                <w:rStyle w:val="Hyperlink"/>
                <w:noProof/>
                <w:lang w:val="fr-FR"/>
              </w:rPr>
              <w:t>5 Objets</w:t>
            </w:r>
            <w:r>
              <w:rPr>
                <w:noProof/>
                <w:webHidden/>
              </w:rPr>
              <w:tab/>
            </w:r>
            <w:r>
              <w:rPr>
                <w:noProof/>
                <w:webHidden/>
              </w:rPr>
              <w:fldChar w:fldCharType="begin"/>
            </w:r>
            <w:r>
              <w:rPr>
                <w:noProof/>
                <w:webHidden/>
              </w:rPr>
              <w:instrText xml:space="preserve"> PAGEREF _Toc531618325 \h </w:instrText>
            </w:r>
            <w:r>
              <w:rPr>
                <w:noProof/>
                <w:webHidden/>
              </w:rPr>
            </w:r>
            <w:r>
              <w:rPr>
                <w:noProof/>
                <w:webHidden/>
              </w:rPr>
              <w:fldChar w:fldCharType="separate"/>
            </w:r>
            <w:r w:rsidR="00712688">
              <w:rPr>
                <w:noProof/>
                <w:webHidden/>
              </w:rPr>
              <w:t>5</w:t>
            </w:r>
            <w:r>
              <w:rPr>
                <w:noProof/>
                <w:webHidden/>
              </w:rPr>
              <w:fldChar w:fldCharType="end"/>
            </w:r>
          </w:hyperlink>
        </w:p>
        <w:p w14:paraId="41F22E61" w14:textId="06A3A040" w:rsidR="001D6CCD" w:rsidRDefault="001D6CCD">
          <w:pPr>
            <w:pStyle w:val="TOC2"/>
            <w:tabs>
              <w:tab w:val="right" w:leader="dot" w:pos="9350"/>
            </w:tabs>
            <w:rPr>
              <w:noProof/>
              <w:kern w:val="0"/>
              <w:lang w:val="en-CA" w:eastAsia="ko-KR"/>
              <w14:ligatures w14:val="none"/>
            </w:rPr>
          </w:pPr>
          <w:hyperlink w:anchor="_Toc531618326" w:history="1">
            <w:r w:rsidRPr="00D47B00">
              <w:rPr>
                <w:rStyle w:val="Hyperlink"/>
                <w:noProof/>
              </w:rPr>
              <w:t>6 DAO</w:t>
            </w:r>
            <w:r>
              <w:rPr>
                <w:noProof/>
                <w:webHidden/>
              </w:rPr>
              <w:tab/>
            </w:r>
            <w:r>
              <w:rPr>
                <w:noProof/>
                <w:webHidden/>
              </w:rPr>
              <w:fldChar w:fldCharType="begin"/>
            </w:r>
            <w:r>
              <w:rPr>
                <w:noProof/>
                <w:webHidden/>
              </w:rPr>
              <w:instrText xml:space="preserve"> PAGEREF _Toc531618326 \h </w:instrText>
            </w:r>
            <w:r>
              <w:rPr>
                <w:noProof/>
                <w:webHidden/>
              </w:rPr>
            </w:r>
            <w:r>
              <w:rPr>
                <w:noProof/>
                <w:webHidden/>
              </w:rPr>
              <w:fldChar w:fldCharType="separate"/>
            </w:r>
            <w:r w:rsidR="00712688">
              <w:rPr>
                <w:noProof/>
                <w:webHidden/>
              </w:rPr>
              <w:t>6</w:t>
            </w:r>
            <w:r>
              <w:rPr>
                <w:noProof/>
                <w:webHidden/>
              </w:rPr>
              <w:fldChar w:fldCharType="end"/>
            </w:r>
          </w:hyperlink>
        </w:p>
        <w:p w14:paraId="02EA28E4" w14:textId="23BC7FEB" w:rsidR="001D6CCD" w:rsidRDefault="001D6CCD">
          <w:pPr>
            <w:pStyle w:val="TOC2"/>
            <w:tabs>
              <w:tab w:val="right" w:leader="dot" w:pos="9350"/>
            </w:tabs>
            <w:rPr>
              <w:noProof/>
              <w:kern w:val="0"/>
              <w:lang w:val="en-CA" w:eastAsia="ko-KR"/>
              <w14:ligatures w14:val="none"/>
            </w:rPr>
          </w:pPr>
          <w:hyperlink w:anchor="_Toc531618327" w:history="1">
            <w:r w:rsidRPr="00D47B00">
              <w:rPr>
                <w:rStyle w:val="Hyperlink"/>
                <w:noProof/>
                <w:lang w:val="fr-FR"/>
              </w:rPr>
              <w:t>7 Controller</w:t>
            </w:r>
            <w:r>
              <w:rPr>
                <w:noProof/>
                <w:webHidden/>
              </w:rPr>
              <w:tab/>
            </w:r>
            <w:r>
              <w:rPr>
                <w:noProof/>
                <w:webHidden/>
              </w:rPr>
              <w:fldChar w:fldCharType="begin"/>
            </w:r>
            <w:r>
              <w:rPr>
                <w:noProof/>
                <w:webHidden/>
              </w:rPr>
              <w:instrText xml:space="preserve"> PAGEREF _Toc531618327 \h </w:instrText>
            </w:r>
            <w:r>
              <w:rPr>
                <w:noProof/>
                <w:webHidden/>
              </w:rPr>
            </w:r>
            <w:r>
              <w:rPr>
                <w:noProof/>
                <w:webHidden/>
              </w:rPr>
              <w:fldChar w:fldCharType="separate"/>
            </w:r>
            <w:r w:rsidR="00712688">
              <w:rPr>
                <w:noProof/>
                <w:webHidden/>
              </w:rPr>
              <w:t>7</w:t>
            </w:r>
            <w:r>
              <w:rPr>
                <w:noProof/>
                <w:webHidden/>
              </w:rPr>
              <w:fldChar w:fldCharType="end"/>
            </w:r>
          </w:hyperlink>
        </w:p>
        <w:p w14:paraId="6C2F6AA6" w14:textId="150AED5D" w:rsidR="001D6CCD" w:rsidRDefault="001D6CCD">
          <w:pPr>
            <w:pStyle w:val="TOC2"/>
            <w:tabs>
              <w:tab w:val="right" w:leader="dot" w:pos="9350"/>
            </w:tabs>
            <w:rPr>
              <w:noProof/>
              <w:kern w:val="0"/>
              <w:lang w:val="en-CA" w:eastAsia="ko-KR"/>
              <w14:ligatures w14:val="none"/>
            </w:rPr>
          </w:pPr>
          <w:hyperlink w:anchor="_Toc531618328" w:history="1">
            <w:r w:rsidRPr="00D47B00">
              <w:rPr>
                <w:rStyle w:val="Hyperlink"/>
                <w:noProof/>
                <w:lang w:val="fr-FR"/>
              </w:rPr>
              <w:t>8 Vue</w:t>
            </w:r>
            <w:r>
              <w:rPr>
                <w:noProof/>
                <w:webHidden/>
              </w:rPr>
              <w:tab/>
            </w:r>
            <w:r>
              <w:rPr>
                <w:noProof/>
                <w:webHidden/>
              </w:rPr>
              <w:fldChar w:fldCharType="begin"/>
            </w:r>
            <w:r>
              <w:rPr>
                <w:noProof/>
                <w:webHidden/>
              </w:rPr>
              <w:instrText xml:space="preserve"> PAGEREF _Toc531618328 \h </w:instrText>
            </w:r>
            <w:r>
              <w:rPr>
                <w:noProof/>
                <w:webHidden/>
              </w:rPr>
            </w:r>
            <w:r>
              <w:rPr>
                <w:noProof/>
                <w:webHidden/>
              </w:rPr>
              <w:fldChar w:fldCharType="separate"/>
            </w:r>
            <w:r w:rsidR="00712688">
              <w:rPr>
                <w:noProof/>
                <w:webHidden/>
              </w:rPr>
              <w:t>8</w:t>
            </w:r>
            <w:r>
              <w:rPr>
                <w:noProof/>
                <w:webHidden/>
              </w:rPr>
              <w:fldChar w:fldCharType="end"/>
            </w:r>
          </w:hyperlink>
        </w:p>
        <w:p w14:paraId="721B4882" w14:textId="5520BE5E" w:rsidR="001D6CCD" w:rsidRDefault="001D6CCD">
          <w:pPr>
            <w:pStyle w:val="TOC2"/>
            <w:tabs>
              <w:tab w:val="right" w:leader="dot" w:pos="9350"/>
            </w:tabs>
            <w:rPr>
              <w:noProof/>
              <w:kern w:val="0"/>
              <w:lang w:val="en-CA" w:eastAsia="ko-KR"/>
              <w14:ligatures w14:val="none"/>
            </w:rPr>
          </w:pPr>
          <w:hyperlink w:anchor="_Toc531618329" w:history="1">
            <w:r w:rsidRPr="00D47B00">
              <w:rPr>
                <w:rStyle w:val="Hyperlink"/>
                <w:noProof/>
                <w:lang w:val="fr-FR"/>
              </w:rPr>
              <w:t>9 Gestion des erreurs</w:t>
            </w:r>
            <w:r>
              <w:rPr>
                <w:noProof/>
                <w:webHidden/>
              </w:rPr>
              <w:tab/>
            </w:r>
            <w:r>
              <w:rPr>
                <w:noProof/>
                <w:webHidden/>
              </w:rPr>
              <w:fldChar w:fldCharType="begin"/>
            </w:r>
            <w:r>
              <w:rPr>
                <w:noProof/>
                <w:webHidden/>
              </w:rPr>
              <w:instrText xml:space="preserve"> PAGEREF _Toc531618329 \h </w:instrText>
            </w:r>
            <w:r>
              <w:rPr>
                <w:noProof/>
                <w:webHidden/>
              </w:rPr>
            </w:r>
            <w:r>
              <w:rPr>
                <w:noProof/>
                <w:webHidden/>
              </w:rPr>
              <w:fldChar w:fldCharType="separate"/>
            </w:r>
            <w:r w:rsidR="00712688">
              <w:rPr>
                <w:noProof/>
                <w:webHidden/>
              </w:rPr>
              <w:t>9</w:t>
            </w:r>
            <w:r>
              <w:rPr>
                <w:noProof/>
                <w:webHidden/>
              </w:rPr>
              <w:fldChar w:fldCharType="end"/>
            </w:r>
          </w:hyperlink>
        </w:p>
        <w:p w14:paraId="6918E5B6" w14:textId="50110985" w:rsidR="001D6CCD" w:rsidRDefault="001D6CCD">
          <w:r>
            <w:rPr>
              <w:b/>
              <w:bCs/>
              <w:noProof/>
            </w:rPr>
            <w:fldChar w:fldCharType="end"/>
          </w:r>
        </w:p>
      </w:sdtContent>
    </w:sdt>
    <w:p w14:paraId="6438EB52" w14:textId="77777777" w:rsidR="00DF59A9" w:rsidRPr="00761CAD" w:rsidRDefault="00DF59A9" w:rsidP="001D6CCD">
      <w:pPr>
        <w:ind w:left="0"/>
        <w:rPr>
          <w:lang w:val="fr-FR"/>
        </w:rPr>
      </w:pPr>
    </w:p>
    <w:p w14:paraId="78C5BC03" w14:textId="77777777" w:rsidR="00866695" w:rsidRDefault="00866695" w:rsidP="007B5D76">
      <w:pPr>
        <w:jc w:val="distribute"/>
        <w:rPr>
          <w:lang w:val="fr-FR"/>
        </w:rPr>
      </w:pPr>
    </w:p>
    <w:p w14:paraId="54CABBB2" w14:textId="77777777" w:rsidR="00866695" w:rsidRDefault="00866695" w:rsidP="007B5D76">
      <w:pPr>
        <w:jc w:val="distribute"/>
        <w:rPr>
          <w:lang w:val="fr-FR"/>
        </w:rPr>
      </w:pPr>
    </w:p>
    <w:p w14:paraId="008F7834" w14:textId="77777777" w:rsidR="00866695" w:rsidRDefault="00866695" w:rsidP="007B5D76">
      <w:pPr>
        <w:jc w:val="distribute"/>
        <w:rPr>
          <w:lang w:val="fr-FR"/>
        </w:rPr>
      </w:pPr>
    </w:p>
    <w:p w14:paraId="1B0322E2" w14:textId="77777777" w:rsidR="00866695" w:rsidRDefault="00866695" w:rsidP="007B5D76">
      <w:pPr>
        <w:jc w:val="distribute"/>
        <w:rPr>
          <w:lang w:val="fr-FR"/>
        </w:rPr>
      </w:pPr>
    </w:p>
    <w:p w14:paraId="625DF039" w14:textId="77777777" w:rsidR="00866695" w:rsidRDefault="00866695" w:rsidP="007B5D76">
      <w:pPr>
        <w:jc w:val="distribute"/>
        <w:rPr>
          <w:lang w:val="fr-FR"/>
        </w:rPr>
      </w:pPr>
    </w:p>
    <w:p w14:paraId="48D5A1EC" w14:textId="77777777" w:rsidR="00866695" w:rsidRDefault="00866695" w:rsidP="007B5D76">
      <w:pPr>
        <w:jc w:val="distribute"/>
        <w:rPr>
          <w:lang w:val="fr-FR"/>
        </w:rPr>
      </w:pPr>
    </w:p>
    <w:p w14:paraId="46B1A969" w14:textId="77777777" w:rsidR="00866695" w:rsidRDefault="00866695" w:rsidP="007B5D76">
      <w:pPr>
        <w:jc w:val="distribute"/>
        <w:rPr>
          <w:lang w:val="fr-FR"/>
        </w:rPr>
      </w:pPr>
    </w:p>
    <w:p w14:paraId="28BCF058" w14:textId="77777777" w:rsidR="00866695" w:rsidRDefault="00866695" w:rsidP="007B5D76">
      <w:pPr>
        <w:jc w:val="distribute"/>
        <w:rPr>
          <w:lang w:val="fr-FR"/>
        </w:rPr>
      </w:pPr>
    </w:p>
    <w:p w14:paraId="735D3995" w14:textId="77777777" w:rsidR="00866695" w:rsidRDefault="00866695" w:rsidP="007B5D76">
      <w:pPr>
        <w:jc w:val="distribute"/>
        <w:rPr>
          <w:lang w:val="fr-FR"/>
        </w:rPr>
      </w:pPr>
    </w:p>
    <w:p w14:paraId="5A76EC42" w14:textId="77777777" w:rsidR="00866695" w:rsidRDefault="00866695" w:rsidP="007B5D76">
      <w:pPr>
        <w:jc w:val="distribute"/>
        <w:rPr>
          <w:lang w:val="fr-FR"/>
        </w:rPr>
      </w:pPr>
    </w:p>
    <w:p w14:paraId="1F5285CE" w14:textId="77777777" w:rsidR="00866695" w:rsidRDefault="00866695" w:rsidP="007B5D76">
      <w:pPr>
        <w:jc w:val="distribute"/>
        <w:rPr>
          <w:lang w:val="fr-FR"/>
        </w:rPr>
      </w:pPr>
    </w:p>
    <w:p w14:paraId="3BE403E8" w14:textId="77777777" w:rsidR="00866695" w:rsidRDefault="00866695" w:rsidP="007B5D76">
      <w:pPr>
        <w:jc w:val="distribute"/>
        <w:rPr>
          <w:lang w:val="fr-FR"/>
        </w:rPr>
      </w:pPr>
    </w:p>
    <w:p w14:paraId="3576AD7B" w14:textId="77777777" w:rsidR="00866695" w:rsidRDefault="00866695" w:rsidP="007B5D76">
      <w:pPr>
        <w:jc w:val="distribute"/>
        <w:rPr>
          <w:lang w:val="fr-FR"/>
        </w:rPr>
      </w:pPr>
    </w:p>
    <w:p w14:paraId="24EA0520" w14:textId="77777777" w:rsidR="00866695" w:rsidRDefault="00866695" w:rsidP="007B5D76">
      <w:pPr>
        <w:jc w:val="distribute"/>
        <w:rPr>
          <w:lang w:val="fr-FR"/>
        </w:rPr>
      </w:pPr>
    </w:p>
    <w:p w14:paraId="40D3745E" w14:textId="77777777" w:rsidR="00866695" w:rsidRDefault="00866695" w:rsidP="007B5D76">
      <w:pPr>
        <w:jc w:val="distribute"/>
        <w:rPr>
          <w:lang w:val="fr-FR"/>
        </w:rPr>
      </w:pPr>
    </w:p>
    <w:p w14:paraId="067191BB" w14:textId="520D56D3" w:rsidR="00866695" w:rsidRDefault="00866695" w:rsidP="001D6CCD">
      <w:pPr>
        <w:ind w:left="0"/>
        <w:rPr>
          <w:lang w:val="fr-FR"/>
        </w:rPr>
      </w:pPr>
    </w:p>
    <w:p w14:paraId="64C8AFAC" w14:textId="4264B99D" w:rsidR="001D6CCD" w:rsidRDefault="001D6CCD" w:rsidP="001D6CCD">
      <w:pPr>
        <w:ind w:left="0"/>
        <w:rPr>
          <w:lang w:val="fr-FR"/>
        </w:rPr>
      </w:pPr>
    </w:p>
    <w:p w14:paraId="2D3185FE" w14:textId="317D08C6" w:rsidR="001D6CCD" w:rsidRDefault="001D6CCD" w:rsidP="001D6CCD">
      <w:pPr>
        <w:ind w:left="0"/>
        <w:rPr>
          <w:lang w:val="fr-FR"/>
        </w:rPr>
      </w:pPr>
    </w:p>
    <w:p w14:paraId="24C672DE" w14:textId="6C316771" w:rsidR="00712688" w:rsidRDefault="00712688" w:rsidP="001D6CCD">
      <w:pPr>
        <w:ind w:left="0"/>
        <w:rPr>
          <w:lang w:val="fr-FR"/>
        </w:rPr>
      </w:pPr>
    </w:p>
    <w:p w14:paraId="3E5A4E1D" w14:textId="6C026FE9" w:rsidR="00712688" w:rsidRDefault="00712688" w:rsidP="001D6CCD">
      <w:pPr>
        <w:ind w:left="0"/>
        <w:rPr>
          <w:lang w:val="fr-FR"/>
        </w:rPr>
      </w:pPr>
    </w:p>
    <w:p w14:paraId="348C2B31" w14:textId="3A69CA22" w:rsidR="00712688" w:rsidRDefault="00712688" w:rsidP="001D6CCD">
      <w:pPr>
        <w:ind w:left="0"/>
        <w:rPr>
          <w:lang w:val="fr-FR"/>
        </w:rPr>
      </w:pPr>
    </w:p>
    <w:p w14:paraId="077C4FC6" w14:textId="77777777" w:rsidR="00712688" w:rsidRDefault="00712688" w:rsidP="001D6CCD">
      <w:pPr>
        <w:ind w:left="0"/>
        <w:rPr>
          <w:lang w:val="fr-FR"/>
        </w:rPr>
      </w:pPr>
    </w:p>
    <w:p w14:paraId="4DF06835" w14:textId="2D30B37B" w:rsidR="007B5D76" w:rsidRDefault="00DD3EF0" w:rsidP="00866695">
      <w:pPr>
        <w:pStyle w:val="Heading2"/>
        <w:rPr>
          <w:lang w:val="fr-FR"/>
        </w:rPr>
      </w:pPr>
      <w:bookmarkStart w:id="14" w:name="_Toc531618320"/>
      <w:r>
        <w:rPr>
          <w:lang w:val="fr-FR"/>
        </w:rPr>
        <w:lastRenderedPageBreak/>
        <w:t>2</w:t>
      </w:r>
      <w:r w:rsidR="00866695">
        <w:rPr>
          <w:lang w:val="fr-FR"/>
        </w:rPr>
        <w:t xml:space="preserve"> Contexte</w:t>
      </w:r>
      <w:bookmarkEnd w:id="14"/>
      <w:r w:rsidR="001D6CCD">
        <w:rPr>
          <w:lang w:val="fr-FR"/>
        </w:rPr>
        <w:t xml:space="preserve"> et cahier des charges</w:t>
      </w:r>
    </w:p>
    <w:p w14:paraId="1ADA98B7" w14:textId="77777777" w:rsidR="00866695" w:rsidRPr="00866695" w:rsidRDefault="00866695" w:rsidP="00866695">
      <w:pPr>
        <w:rPr>
          <w:lang w:val="fr-FR"/>
        </w:rPr>
      </w:pPr>
    </w:p>
    <w:p w14:paraId="4F2167B1" w14:textId="77777777" w:rsidR="00866695" w:rsidRDefault="00866695" w:rsidP="00866695">
      <w:pPr>
        <w:snapToGrid w:val="0"/>
        <w:jc w:val="both"/>
        <w:rPr>
          <w:sz w:val="32"/>
          <w:szCs w:val="32"/>
          <w:lang w:val="fr-FR"/>
        </w:rPr>
      </w:pPr>
      <w:r w:rsidRPr="00866695">
        <w:rPr>
          <w:sz w:val="32"/>
          <w:szCs w:val="32"/>
          <w:lang w:val="fr-FR"/>
        </w:rPr>
        <w:t xml:space="preserve">Une CFA spécialisé dans les métiers du bâtiment a fait appel à la société ZenMedia, une SSII afin de lui développer un logiciel de gestion pour son organisation. </w:t>
      </w:r>
    </w:p>
    <w:p w14:paraId="4F93C884" w14:textId="77777777" w:rsidR="00866695" w:rsidRDefault="00866695" w:rsidP="00866695">
      <w:pPr>
        <w:snapToGrid w:val="0"/>
        <w:jc w:val="both"/>
        <w:rPr>
          <w:sz w:val="32"/>
          <w:szCs w:val="32"/>
          <w:lang w:val="fr-FR"/>
        </w:rPr>
      </w:pPr>
      <w:r w:rsidRPr="00866695">
        <w:rPr>
          <w:sz w:val="32"/>
          <w:szCs w:val="32"/>
          <w:lang w:val="fr-FR"/>
        </w:rPr>
        <w:t>Cette application devra permettre aux employés de gérer les différents utilisateurs facilement.</w:t>
      </w:r>
    </w:p>
    <w:p w14:paraId="73805A46" w14:textId="20020CE5" w:rsidR="00866695" w:rsidRDefault="00866695" w:rsidP="00866695">
      <w:pPr>
        <w:snapToGrid w:val="0"/>
        <w:jc w:val="both"/>
        <w:rPr>
          <w:sz w:val="32"/>
          <w:szCs w:val="32"/>
          <w:lang w:val="fr-FR"/>
        </w:rPr>
      </w:pPr>
      <w:r>
        <w:rPr>
          <w:sz w:val="32"/>
          <w:szCs w:val="32"/>
          <w:lang w:val="fr-FR"/>
        </w:rPr>
        <w:t xml:space="preserve">Les utilisateurs de cette application devront pouvoir naviguer dans </w:t>
      </w:r>
      <w:r w:rsidR="00F71E36">
        <w:rPr>
          <w:sz w:val="32"/>
          <w:szCs w:val="32"/>
          <w:lang w:val="fr-FR"/>
        </w:rPr>
        <w:t>les menus</w:t>
      </w:r>
      <w:r>
        <w:rPr>
          <w:sz w:val="32"/>
          <w:szCs w:val="32"/>
          <w:lang w:val="fr-FR"/>
        </w:rPr>
        <w:t xml:space="preserve"> simplement et sans tracas. </w:t>
      </w:r>
    </w:p>
    <w:p w14:paraId="1E1425F8" w14:textId="77777777" w:rsidR="00DD3EF0" w:rsidRDefault="00DD3EF0" w:rsidP="00866695">
      <w:pPr>
        <w:snapToGrid w:val="0"/>
        <w:jc w:val="both"/>
        <w:rPr>
          <w:sz w:val="32"/>
          <w:szCs w:val="32"/>
          <w:lang w:val="fr-FR"/>
        </w:rPr>
      </w:pPr>
    </w:p>
    <w:p w14:paraId="06015C5C" w14:textId="77777777" w:rsidR="00DD3EF0" w:rsidRDefault="00DD3EF0" w:rsidP="00866695">
      <w:pPr>
        <w:snapToGrid w:val="0"/>
        <w:jc w:val="both"/>
        <w:rPr>
          <w:sz w:val="32"/>
          <w:szCs w:val="32"/>
          <w:lang w:val="fr-FR"/>
        </w:rPr>
      </w:pPr>
    </w:p>
    <w:p w14:paraId="7D40F0E9" w14:textId="77777777" w:rsidR="00DD3EF0" w:rsidRDefault="00DD3EF0" w:rsidP="00866695">
      <w:pPr>
        <w:snapToGrid w:val="0"/>
        <w:jc w:val="both"/>
        <w:rPr>
          <w:sz w:val="32"/>
          <w:szCs w:val="32"/>
          <w:lang w:val="fr-FR"/>
        </w:rPr>
      </w:pPr>
    </w:p>
    <w:p w14:paraId="3F672364" w14:textId="77777777" w:rsidR="00DD3EF0" w:rsidRDefault="00DD3EF0" w:rsidP="00866695">
      <w:pPr>
        <w:snapToGrid w:val="0"/>
        <w:jc w:val="both"/>
        <w:rPr>
          <w:sz w:val="32"/>
          <w:szCs w:val="32"/>
          <w:lang w:val="fr-FR"/>
        </w:rPr>
      </w:pPr>
    </w:p>
    <w:p w14:paraId="72C579D5" w14:textId="77777777" w:rsidR="00DD3EF0" w:rsidRDefault="00DD3EF0" w:rsidP="00866695">
      <w:pPr>
        <w:snapToGrid w:val="0"/>
        <w:jc w:val="both"/>
        <w:rPr>
          <w:sz w:val="32"/>
          <w:szCs w:val="32"/>
          <w:lang w:val="fr-FR"/>
        </w:rPr>
      </w:pPr>
    </w:p>
    <w:p w14:paraId="1CDFDDA9" w14:textId="77777777" w:rsidR="00DD3EF0" w:rsidRDefault="00DD3EF0" w:rsidP="00866695">
      <w:pPr>
        <w:snapToGrid w:val="0"/>
        <w:jc w:val="both"/>
        <w:rPr>
          <w:sz w:val="32"/>
          <w:szCs w:val="32"/>
          <w:lang w:val="fr-FR"/>
        </w:rPr>
      </w:pPr>
    </w:p>
    <w:p w14:paraId="53476AD8" w14:textId="77777777" w:rsidR="00DD3EF0" w:rsidRDefault="00DD3EF0" w:rsidP="00866695">
      <w:pPr>
        <w:snapToGrid w:val="0"/>
        <w:jc w:val="both"/>
        <w:rPr>
          <w:sz w:val="32"/>
          <w:szCs w:val="32"/>
          <w:lang w:val="fr-FR"/>
        </w:rPr>
      </w:pPr>
    </w:p>
    <w:p w14:paraId="75DAC120" w14:textId="77777777" w:rsidR="00DD3EF0" w:rsidRDefault="00DD3EF0" w:rsidP="00866695">
      <w:pPr>
        <w:snapToGrid w:val="0"/>
        <w:jc w:val="both"/>
        <w:rPr>
          <w:sz w:val="32"/>
          <w:szCs w:val="32"/>
          <w:lang w:val="fr-FR"/>
        </w:rPr>
      </w:pPr>
    </w:p>
    <w:p w14:paraId="642FCE9A" w14:textId="77777777" w:rsidR="00DD3EF0" w:rsidRDefault="00DD3EF0" w:rsidP="00866695">
      <w:pPr>
        <w:snapToGrid w:val="0"/>
        <w:jc w:val="both"/>
        <w:rPr>
          <w:sz w:val="32"/>
          <w:szCs w:val="32"/>
          <w:lang w:val="fr-FR"/>
        </w:rPr>
      </w:pPr>
    </w:p>
    <w:p w14:paraId="1915CC07" w14:textId="77777777" w:rsidR="00DD3EF0" w:rsidRDefault="00DD3EF0" w:rsidP="00866695">
      <w:pPr>
        <w:snapToGrid w:val="0"/>
        <w:jc w:val="both"/>
        <w:rPr>
          <w:sz w:val="32"/>
          <w:szCs w:val="32"/>
          <w:lang w:val="fr-FR"/>
        </w:rPr>
      </w:pPr>
    </w:p>
    <w:p w14:paraId="7440F976" w14:textId="77777777" w:rsidR="00DD3EF0" w:rsidRDefault="00DD3EF0" w:rsidP="00866695">
      <w:pPr>
        <w:snapToGrid w:val="0"/>
        <w:jc w:val="both"/>
        <w:rPr>
          <w:sz w:val="32"/>
          <w:szCs w:val="32"/>
          <w:lang w:val="fr-FR"/>
        </w:rPr>
      </w:pPr>
    </w:p>
    <w:p w14:paraId="7BAF2AA9" w14:textId="77777777" w:rsidR="00DD3EF0" w:rsidRDefault="00DD3EF0" w:rsidP="00866695">
      <w:pPr>
        <w:snapToGrid w:val="0"/>
        <w:jc w:val="both"/>
        <w:rPr>
          <w:sz w:val="32"/>
          <w:szCs w:val="32"/>
          <w:lang w:val="fr-FR"/>
        </w:rPr>
      </w:pPr>
    </w:p>
    <w:p w14:paraId="0A048CE9" w14:textId="77777777" w:rsidR="00DD3EF0" w:rsidRDefault="00DD3EF0" w:rsidP="00866695">
      <w:pPr>
        <w:snapToGrid w:val="0"/>
        <w:jc w:val="both"/>
        <w:rPr>
          <w:sz w:val="32"/>
          <w:szCs w:val="32"/>
          <w:lang w:val="fr-FR"/>
        </w:rPr>
      </w:pPr>
    </w:p>
    <w:p w14:paraId="6B9E6F54" w14:textId="77777777" w:rsidR="00DD3EF0" w:rsidRDefault="00DD3EF0" w:rsidP="00866695">
      <w:pPr>
        <w:snapToGrid w:val="0"/>
        <w:jc w:val="both"/>
        <w:rPr>
          <w:sz w:val="32"/>
          <w:szCs w:val="32"/>
          <w:lang w:val="fr-FR"/>
        </w:rPr>
      </w:pPr>
    </w:p>
    <w:p w14:paraId="3821DB8F" w14:textId="77777777" w:rsidR="00DD3EF0" w:rsidRDefault="00DD3EF0" w:rsidP="00866695">
      <w:pPr>
        <w:snapToGrid w:val="0"/>
        <w:jc w:val="both"/>
        <w:rPr>
          <w:sz w:val="32"/>
          <w:szCs w:val="32"/>
          <w:lang w:val="fr-FR"/>
        </w:rPr>
      </w:pPr>
    </w:p>
    <w:p w14:paraId="05F0C21D" w14:textId="3B777758" w:rsidR="00DD3EF0" w:rsidRDefault="00DD3EF0" w:rsidP="00866695">
      <w:pPr>
        <w:snapToGrid w:val="0"/>
        <w:jc w:val="both"/>
        <w:rPr>
          <w:sz w:val="32"/>
          <w:szCs w:val="32"/>
          <w:lang w:val="fr-FR"/>
        </w:rPr>
      </w:pPr>
    </w:p>
    <w:p w14:paraId="6400E66D" w14:textId="0B2DAC99" w:rsidR="001D6CCD" w:rsidRDefault="001D6CCD" w:rsidP="00866695">
      <w:pPr>
        <w:snapToGrid w:val="0"/>
        <w:jc w:val="both"/>
        <w:rPr>
          <w:sz w:val="32"/>
          <w:szCs w:val="32"/>
          <w:lang w:val="fr-FR"/>
        </w:rPr>
      </w:pPr>
    </w:p>
    <w:p w14:paraId="72431EEE" w14:textId="7A0439D4" w:rsidR="00712688" w:rsidRDefault="00712688" w:rsidP="00866695">
      <w:pPr>
        <w:snapToGrid w:val="0"/>
        <w:jc w:val="both"/>
        <w:rPr>
          <w:sz w:val="32"/>
          <w:szCs w:val="32"/>
          <w:lang w:val="fr-FR"/>
        </w:rPr>
      </w:pPr>
    </w:p>
    <w:p w14:paraId="0F2B8310" w14:textId="77777777" w:rsidR="00712688" w:rsidRPr="00866695" w:rsidRDefault="00712688" w:rsidP="00866695">
      <w:pPr>
        <w:snapToGrid w:val="0"/>
        <w:jc w:val="both"/>
        <w:rPr>
          <w:sz w:val="32"/>
          <w:szCs w:val="32"/>
          <w:lang w:val="fr-FR"/>
        </w:rPr>
      </w:pPr>
    </w:p>
    <w:p w14:paraId="005378C1" w14:textId="77777777" w:rsidR="007B5D76" w:rsidRDefault="00DD3EF0" w:rsidP="00DD3EF0">
      <w:pPr>
        <w:pStyle w:val="Heading2"/>
        <w:rPr>
          <w:lang w:val="fr-FR"/>
        </w:rPr>
      </w:pPr>
      <w:bookmarkStart w:id="15" w:name="_Toc531618321"/>
      <w:r>
        <w:rPr>
          <w:lang w:val="fr-FR"/>
        </w:rPr>
        <w:lastRenderedPageBreak/>
        <w:t>3 Outils utilisÉs</w:t>
      </w:r>
      <w:bookmarkEnd w:id="15"/>
    </w:p>
    <w:p w14:paraId="1D4C29A8" w14:textId="77777777" w:rsidR="00DD3EF0" w:rsidRDefault="00DD3EF0" w:rsidP="00DD3EF0">
      <w:pPr>
        <w:rPr>
          <w:lang w:val="fr-FR"/>
        </w:rPr>
      </w:pPr>
    </w:p>
    <w:p w14:paraId="0DE6C596" w14:textId="77777777" w:rsidR="00DD3EF0" w:rsidRDefault="00DD3EF0" w:rsidP="00DD3EF0">
      <w:pPr>
        <w:rPr>
          <w:sz w:val="32"/>
          <w:szCs w:val="32"/>
          <w:lang w:val="fr-FR"/>
        </w:rPr>
      </w:pPr>
      <w:r>
        <w:rPr>
          <w:sz w:val="32"/>
          <w:szCs w:val="32"/>
          <w:lang w:val="fr-FR"/>
        </w:rPr>
        <w:t>Les outils utilisé sont Eclipse, Scenebuilder, MySQL et Git.</w:t>
      </w:r>
    </w:p>
    <w:p w14:paraId="6936CC27" w14:textId="77777777" w:rsidR="00DD3EF0" w:rsidRDefault="00DD3EF0" w:rsidP="00DD3EF0">
      <w:pPr>
        <w:jc w:val="both"/>
        <w:rPr>
          <w:sz w:val="32"/>
          <w:szCs w:val="32"/>
          <w:lang w:val="fr-FR"/>
        </w:rPr>
      </w:pPr>
      <w:r>
        <w:rPr>
          <w:sz w:val="32"/>
          <w:szCs w:val="32"/>
          <w:lang w:val="fr-FR"/>
        </w:rPr>
        <w:t xml:space="preserve">            </w:t>
      </w:r>
      <w:r w:rsidR="00426F9C">
        <w:rPr>
          <w:sz w:val="32"/>
          <w:szCs w:val="32"/>
          <w:lang w:val="fr-FR"/>
        </w:rPr>
        <w:tab/>
      </w:r>
      <w:r w:rsidR="001D6CCD">
        <w:rPr>
          <w:sz w:val="32"/>
          <w:szCs w:val="32"/>
          <w:lang w:val="fr-FR"/>
        </w:rPr>
        <w:pict w14:anchorId="0C018A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295.5pt;height:94.5pt">
            <v:imagedata r:id="rId9" o:title="logo"/>
          </v:shape>
        </w:pict>
      </w:r>
    </w:p>
    <w:p w14:paraId="7642EB00" w14:textId="77777777" w:rsidR="00DD3EF0" w:rsidRDefault="00DD3EF0" w:rsidP="00712688">
      <w:pPr>
        <w:ind w:left="2952" w:firstLine="648"/>
        <w:jc w:val="both"/>
        <w:rPr>
          <w:sz w:val="32"/>
          <w:szCs w:val="32"/>
          <w:lang w:val="fr-FR"/>
        </w:rPr>
      </w:pPr>
      <w:r>
        <w:rPr>
          <w:noProof/>
          <w:sz w:val="32"/>
          <w:szCs w:val="32"/>
          <w:lang w:eastAsia="ko-KR"/>
        </w:rPr>
        <w:drawing>
          <wp:inline distT="0" distB="0" distL="0" distR="0" wp14:anchorId="321F2EB4" wp14:editId="714F6C01">
            <wp:extent cx="1676400" cy="1676400"/>
            <wp:effectExtent l="0" t="0" r="0" b="0"/>
            <wp:docPr id="1" name="Picture 1" descr="C:\Users\chesi\AppData\Local\Microsoft\Windows\INetCache\Content.Word\G_Amber_600-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si\AppData\Local\Microsoft\Windows\INetCache\Content.Word\G_Amber_600-300x3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14:paraId="003E625B" w14:textId="77777777" w:rsidR="00426F9C" w:rsidRDefault="00426F9C" w:rsidP="00DD3EF0">
      <w:pPr>
        <w:ind w:left="2952" w:firstLine="648"/>
        <w:jc w:val="both"/>
        <w:rPr>
          <w:sz w:val="32"/>
          <w:szCs w:val="32"/>
          <w:lang w:val="fr-FR"/>
        </w:rPr>
      </w:pPr>
    </w:p>
    <w:p w14:paraId="744FDA34" w14:textId="77777777" w:rsidR="00426F9C" w:rsidRDefault="00426F9C" w:rsidP="00DD3EF0">
      <w:pPr>
        <w:ind w:left="1512" w:firstLine="648"/>
        <w:jc w:val="both"/>
        <w:rPr>
          <w:sz w:val="32"/>
          <w:szCs w:val="32"/>
          <w:lang w:val="fr-FR"/>
        </w:rPr>
      </w:pPr>
      <w:r>
        <w:rPr>
          <w:sz w:val="32"/>
          <w:szCs w:val="32"/>
          <w:lang w:val="fr-FR"/>
        </w:rPr>
        <w:tab/>
      </w:r>
      <w:r w:rsidR="001D6CCD">
        <w:rPr>
          <w:sz w:val="32"/>
          <w:szCs w:val="32"/>
          <w:lang w:val="fr-FR"/>
        </w:rPr>
        <w:pict w14:anchorId="0EEF608C">
          <v:shape id="_x0000_i1131" type="#_x0000_t75" style="width:192pt;height:93.75pt">
            <v:imagedata r:id="rId11" o:title="mysql_logo"/>
          </v:shape>
        </w:pict>
      </w:r>
    </w:p>
    <w:p w14:paraId="3672EFFC" w14:textId="77777777" w:rsidR="00426F9C" w:rsidRDefault="00426F9C" w:rsidP="00DD3EF0">
      <w:pPr>
        <w:ind w:left="1512" w:firstLine="648"/>
        <w:jc w:val="both"/>
        <w:rPr>
          <w:sz w:val="32"/>
          <w:szCs w:val="32"/>
          <w:lang w:val="fr-FR"/>
        </w:rPr>
      </w:pPr>
    </w:p>
    <w:p w14:paraId="726D5868" w14:textId="77777777" w:rsidR="00DD3EF0" w:rsidRDefault="001D6CCD" w:rsidP="00426F9C">
      <w:pPr>
        <w:ind w:left="2952" w:firstLine="648"/>
        <w:jc w:val="both"/>
        <w:rPr>
          <w:sz w:val="32"/>
          <w:szCs w:val="32"/>
          <w:lang w:val="fr-FR"/>
        </w:rPr>
      </w:pPr>
      <w:r>
        <w:rPr>
          <w:sz w:val="32"/>
          <w:szCs w:val="32"/>
          <w:lang w:val="fr-FR"/>
        </w:rPr>
        <w:pict w14:anchorId="105789D8">
          <v:shape id="_x0000_i1132" type="#_x0000_t75" style="width:143.25pt;height:143.25pt">
            <v:imagedata r:id="rId12" o:title="thumb_bigger_formation-git"/>
          </v:shape>
        </w:pict>
      </w:r>
    </w:p>
    <w:p w14:paraId="67E58105" w14:textId="77777777" w:rsidR="00426F9C" w:rsidRDefault="00426F9C" w:rsidP="00426F9C">
      <w:pPr>
        <w:ind w:left="2952" w:firstLine="648"/>
        <w:jc w:val="both"/>
        <w:rPr>
          <w:sz w:val="32"/>
          <w:szCs w:val="32"/>
          <w:lang w:val="fr-FR"/>
        </w:rPr>
      </w:pPr>
    </w:p>
    <w:p w14:paraId="6A9384BD" w14:textId="77777777" w:rsidR="00426F9C" w:rsidRDefault="00426F9C" w:rsidP="00426F9C">
      <w:pPr>
        <w:pStyle w:val="Heading2"/>
        <w:rPr>
          <w:lang w:val="fr-FR"/>
        </w:rPr>
      </w:pPr>
      <w:bookmarkStart w:id="16" w:name="_Toc531618322"/>
      <w:r>
        <w:rPr>
          <w:lang w:val="fr-FR"/>
        </w:rPr>
        <w:lastRenderedPageBreak/>
        <w:t>4 Base de donnÉes</w:t>
      </w:r>
      <w:bookmarkEnd w:id="16"/>
    </w:p>
    <w:p w14:paraId="38584464" w14:textId="77777777" w:rsidR="00426F9C" w:rsidRDefault="00426F9C" w:rsidP="00712688">
      <w:pPr>
        <w:pStyle w:val="Heading3"/>
        <w:ind w:left="0"/>
        <w:jc w:val="center"/>
        <w:rPr>
          <w:lang w:val="fr-FR"/>
        </w:rPr>
      </w:pPr>
      <w:bookmarkStart w:id="17" w:name="_Toc531618323"/>
      <w:r>
        <w:rPr>
          <w:lang w:val="fr-FR"/>
        </w:rPr>
        <w:t>MCD</w:t>
      </w:r>
      <w:bookmarkEnd w:id="17"/>
    </w:p>
    <w:p w14:paraId="3844B301" w14:textId="01691F34" w:rsidR="00426F9C" w:rsidRDefault="00EB6178" w:rsidP="00712688">
      <w:pPr>
        <w:rPr>
          <w:lang w:val="fr-FR"/>
        </w:rPr>
      </w:pPr>
      <w:r>
        <w:rPr>
          <w:noProof/>
          <w:lang w:val="fr-FR"/>
        </w:rPr>
        <w:drawing>
          <wp:inline distT="0" distB="0" distL="0" distR="0" wp14:anchorId="6266E29A" wp14:editId="12873D07">
            <wp:extent cx="8983063" cy="48101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92985" cy="4815438"/>
                    </a:xfrm>
                    <a:prstGeom prst="rect">
                      <a:avLst/>
                    </a:prstGeom>
                    <a:noFill/>
                    <a:ln>
                      <a:noFill/>
                    </a:ln>
                  </pic:spPr>
                </pic:pic>
              </a:graphicData>
            </a:graphic>
          </wp:inline>
        </w:drawing>
      </w:r>
    </w:p>
    <w:p w14:paraId="3E93EF3A" w14:textId="77777777" w:rsidR="00426F9C" w:rsidRDefault="00426F9C" w:rsidP="00426F9C">
      <w:pPr>
        <w:rPr>
          <w:lang w:val="fr-FR"/>
        </w:rPr>
      </w:pPr>
    </w:p>
    <w:p w14:paraId="4C4D50F2" w14:textId="5ACED639" w:rsidR="00426F9C" w:rsidRDefault="00EB6178" w:rsidP="00426F9C">
      <w:pPr>
        <w:rPr>
          <w:lang w:val="fr-FR"/>
        </w:rPr>
      </w:pPr>
      <w:r>
        <w:rPr>
          <w:lang w:val="fr-FR"/>
        </w:rPr>
        <w:t>Il s’agit du modèle MCD de la base de données, les informations que j’enregistre son</w:t>
      </w:r>
      <w:bookmarkStart w:id="18" w:name="_GoBack"/>
      <w:bookmarkEnd w:id="18"/>
    </w:p>
    <w:p w14:paraId="4D273BB0" w14:textId="77777777" w:rsidR="00222B2D" w:rsidRDefault="00222B2D" w:rsidP="00426F9C">
      <w:pPr>
        <w:rPr>
          <w:lang w:val="fr-FR"/>
        </w:rPr>
      </w:pPr>
    </w:p>
    <w:p w14:paraId="7529BEBA" w14:textId="693CE246" w:rsidR="00222B2D" w:rsidRDefault="00222B2D" w:rsidP="00426F9C">
      <w:pPr>
        <w:rPr>
          <w:lang w:val="fr-FR"/>
        </w:rPr>
      </w:pPr>
    </w:p>
    <w:p w14:paraId="5FC18220" w14:textId="1DA9F8A4" w:rsidR="00EB6178" w:rsidRDefault="00EB6178" w:rsidP="00426F9C">
      <w:pPr>
        <w:rPr>
          <w:lang w:val="fr-FR"/>
        </w:rPr>
      </w:pPr>
    </w:p>
    <w:p w14:paraId="1CB47E74" w14:textId="77777777" w:rsidR="00EB6178" w:rsidRDefault="00EB6178" w:rsidP="00426F9C">
      <w:pPr>
        <w:rPr>
          <w:lang w:val="fr-FR"/>
        </w:rPr>
      </w:pPr>
    </w:p>
    <w:p w14:paraId="5D86E612" w14:textId="77777777" w:rsidR="00222B2D" w:rsidRDefault="00222B2D" w:rsidP="00426F9C">
      <w:pPr>
        <w:rPr>
          <w:lang w:val="fr-FR"/>
        </w:rPr>
      </w:pPr>
    </w:p>
    <w:p w14:paraId="1B352E29" w14:textId="77777777" w:rsidR="00222B2D" w:rsidRDefault="00222B2D" w:rsidP="00426F9C">
      <w:pPr>
        <w:rPr>
          <w:lang w:val="fr-FR"/>
        </w:rPr>
      </w:pPr>
    </w:p>
    <w:p w14:paraId="6238AAC4" w14:textId="77777777" w:rsidR="00222B2D" w:rsidRDefault="00222B2D" w:rsidP="00426F9C">
      <w:pPr>
        <w:rPr>
          <w:lang w:val="fr-FR"/>
        </w:rPr>
      </w:pPr>
    </w:p>
    <w:p w14:paraId="32FC132C" w14:textId="77777777" w:rsidR="00222B2D" w:rsidRDefault="00222B2D" w:rsidP="00426F9C">
      <w:pPr>
        <w:rPr>
          <w:lang w:val="fr-FR"/>
        </w:rPr>
      </w:pPr>
    </w:p>
    <w:p w14:paraId="0B783D07" w14:textId="77777777" w:rsidR="00222B2D" w:rsidRDefault="00222B2D" w:rsidP="00222B2D">
      <w:pPr>
        <w:pStyle w:val="Heading2"/>
        <w:rPr>
          <w:lang w:val="fr-FR"/>
        </w:rPr>
      </w:pPr>
      <w:bookmarkStart w:id="19" w:name="_Toc531618325"/>
      <w:r>
        <w:rPr>
          <w:lang w:val="fr-FR"/>
        </w:rPr>
        <w:lastRenderedPageBreak/>
        <w:t>5 Objets</w:t>
      </w:r>
      <w:bookmarkEnd w:id="19"/>
    </w:p>
    <w:p w14:paraId="1EC9F84E" w14:textId="77777777" w:rsidR="00222B2D" w:rsidRDefault="00086233" w:rsidP="00222B2D">
      <w:pPr>
        <w:rPr>
          <w:lang w:val="fr-FR"/>
        </w:rPr>
      </w:pPr>
      <w:r>
        <w:rPr>
          <w:lang w:val="fr-FR"/>
        </w:rPr>
        <w:pict w14:anchorId="2215671E">
          <v:shape id="_x0000_i1135" type="#_x0000_t75" style="width:129.75pt;height:71.25pt">
            <v:imagedata r:id="rId14" o:title="objets"/>
          </v:shape>
        </w:pict>
      </w:r>
    </w:p>
    <w:p w14:paraId="45479C1B" w14:textId="77777777" w:rsidR="00222B2D" w:rsidRPr="00BF49DB" w:rsidRDefault="00222B2D" w:rsidP="00222B2D">
      <w:pPr>
        <w:rPr>
          <w:sz w:val="32"/>
          <w:szCs w:val="32"/>
          <w:lang w:val="fr-FR"/>
        </w:rPr>
      </w:pPr>
      <w:r w:rsidRPr="00BF49DB">
        <w:rPr>
          <w:sz w:val="32"/>
          <w:szCs w:val="32"/>
          <w:lang w:val="fr-FR"/>
        </w:rPr>
        <w:t>Ces classes ont toujours la même structure avec les getters et les setters et le constructeur.</w:t>
      </w:r>
    </w:p>
    <w:p w14:paraId="673C947E" w14:textId="77777777" w:rsidR="00222B2D" w:rsidRDefault="00222B2D" w:rsidP="00222B2D">
      <w:pPr>
        <w:rPr>
          <w:lang w:val="fr-FR"/>
        </w:rPr>
      </w:pPr>
      <w:r>
        <w:rPr>
          <w:noProof/>
          <w:lang w:eastAsia="ko-KR"/>
        </w:rPr>
        <w:drawing>
          <wp:inline distT="0" distB="0" distL="0" distR="0" wp14:anchorId="2A21A2C5" wp14:editId="676E343C">
            <wp:extent cx="5934075" cy="2867025"/>
            <wp:effectExtent l="0" t="0" r="9525" b="9525"/>
            <wp:docPr id="2" name="Picture 2" descr="C:\Users\chesi\AppData\Local\Microsoft\Windows\INetCache\Content.Word\obje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esi\AppData\Local\Microsoft\Windows\INetCache\Content.Word\objet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p w14:paraId="1A199A11" w14:textId="77777777" w:rsidR="00222B2D" w:rsidRDefault="001D6CCD" w:rsidP="00222B2D">
      <w:pPr>
        <w:rPr>
          <w:lang w:val="fr-FR"/>
        </w:rPr>
      </w:pPr>
      <w:r>
        <w:rPr>
          <w:lang w:val="fr-FR"/>
        </w:rPr>
        <w:pict w14:anchorId="09D6C561">
          <v:shape id="_x0000_i1136" type="#_x0000_t75" style="width:467.25pt;height:210pt">
            <v:imagedata r:id="rId16" o:title="objetp2"/>
          </v:shape>
        </w:pict>
      </w:r>
    </w:p>
    <w:p w14:paraId="63382E0E" w14:textId="77777777" w:rsidR="00F63330" w:rsidRDefault="00F63330" w:rsidP="00222B2D">
      <w:pPr>
        <w:rPr>
          <w:lang w:val="fr-FR"/>
        </w:rPr>
      </w:pPr>
    </w:p>
    <w:p w14:paraId="7D4BAB8B" w14:textId="77777777" w:rsidR="00F63330" w:rsidRDefault="00F63330" w:rsidP="00222B2D">
      <w:pPr>
        <w:rPr>
          <w:lang w:val="fr-FR"/>
        </w:rPr>
      </w:pPr>
    </w:p>
    <w:p w14:paraId="5B00F93E" w14:textId="77777777" w:rsidR="00F63330" w:rsidRDefault="00F63330" w:rsidP="0054596C">
      <w:pPr>
        <w:ind w:left="0"/>
        <w:rPr>
          <w:lang w:val="fr-FR"/>
        </w:rPr>
      </w:pPr>
    </w:p>
    <w:p w14:paraId="4F66A234" w14:textId="77777777" w:rsidR="00F63330" w:rsidRDefault="00F63330" w:rsidP="00F63330">
      <w:pPr>
        <w:pStyle w:val="Heading2"/>
      </w:pPr>
      <w:bookmarkStart w:id="20" w:name="_Toc531618326"/>
      <w:r w:rsidRPr="00F63330">
        <w:lastRenderedPageBreak/>
        <w:t>6 DAO</w:t>
      </w:r>
      <w:bookmarkEnd w:id="20"/>
    </w:p>
    <w:p w14:paraId="2F698733" w14:textId="77777777" w:rsidR="00BF49DB" w:rsidRPr="00BF49DB" w:rsidRDefault="00086233" w:rsidP="00BF49DB">
      <w:r>
        <w:pict w14:anchorId="0F5EDD14">
          <v:shape id="_x0000_i1137" type="#_x0000_t75" style="width:132.75pt;height:69pt">
            <v:imagedata r:id="rId17" o:title="dao1"/>
          </v:shape>
        </w:pict>
      </w:r>
    </w:p>
    <w:p w14:paraId="7E746EFD" w14:textId="77777777" w:rsidR="00F63330" w:rsidRPr="00BF49DB" w:rsidRDefault="00F63330" w:rsidP="00F63330">
      <w:pPr>
        <w:rPr>
          <w:sz w:val="32"/>
          <w:szCs w:val="32"/>
          <w:lang w:val="fr-FR"/>
        </w:rPr>
      </w:pPr>
      <w:r w:rsidRPr="00BF49DB">
        <w:rPr>
          <w:sz w:val="32"/>
          <w:szCs w:val="32"/>
          <w:lang w:val="fr-FR"/>
        </w:rPr>
        <w:t xml:space="preserve">DAO signifie Data Access Object, ces classes permettent d’effectuer des </w:t>
      </w:r>
      <w:r w:rsidR="00BF49DB" w:rsidRPr="00BF49DB">
        <w:rPr>
          <w:sz w:val="32"/>
          <w:szCs w:val="32"/>
          <w:lang w:val="fr-FR"/>
        </w:rPr>
        <w:t>requêtes</w:t>
      </w:r>
      <w:r w:rsidRPr="00BF49DB">
        <w:rPr>
          <w:sz w:val="32"/>
          <w:szCs w:val="32"/>
          <w:lang w:val="fr-FR"/>
        </w:rPr>
        <w:t xml:space="preserve"> SQL vers une base de données</w:t>
      </w:r>
      <w:r w:rsidR="00BF49DB" w:rsidRPr="00BF49DB">
        <w:rPr>
          <w:sz w:val="32"/>
          <w:szCs w:val="32"/>
          <w:lang w:val="fr-FR"/>
        </w:rPr>
        <w:t xml:space="preserve"> ces requêtes sont contenu dans différentes méthodes selon leur utilisation.</w:t>
      </w:r>
    </w:p>
    <w:p w14:paraId="53D2DA58" w14:textId="77777777" w:rsidR="00BF49DB" w:rsidRDefault="001D6CCD" w:rsidP="00F63330">
      <w:pPr>
        <w:rPr>
          <w:lang w:val="fr-FR"/>
        </w:rPr>
      </w:pPr>
      <w:r>
        <w:rPr>
          <w:lang w:val="fr-FR"/>
        </w:rPr>
        <w:pict w14:anchorId="4553FCA4">
          <v:shape id="_x0000_i1138" type="#_x0000_t75" style="width:467.25pt;height:3in">
            <v:imagedata r:id="rId18" o:title="dao"/>
          </v:shape>
        </w:pict>
      </w:r>
    </w:p>
    <w:p w14:paraId="5B0F3450" w14:textId="77777777" w:rsidR="00BF49DB" w:rsidRDefault="00BF49DB" w:rsidP="00F63330">
      <w:pPr>
        <w:rPr>
          <w:lang w:val="fr-FR"/>
        </w:rPr>
      </w:pPr>
    </w:p>
    <w:p w14:paraId="7156D2CD" w14:textId="77777777" w:rsidR="00BF49DB" w:rsidRDefault="00BF49DB" w:rsidP="00F63330">
      <w:pPr>
        <w:rPr>
          <w:lang w:val="fr-FR"/>
        </w:rPr>
      </w:pPr>
    </w:p>
    <w:p w14:paraId="2AE1F856" w14:textId="77777777" w:rsidR="00BF49DB" w:rsidRDefault="00BF49DB" w:rsidP="00F63330">
      <w:pPr>
        <w:rPr>
          <w:lang w:val="fr-FR"/>
        </w:rPr>
      </w:pPr>
    </w:p>
    <w:p w14:paraId="3A00CA71" w14:textId="77777777" w:rsidR="00BF49DB" w:rsidRDefault="00BF49DB" w:rsidP="00F63330">
      <w:pPr>
        <w:rPr>
          <w:lang w:val="fr-FR"/>
        </w:rPr>
      </w:pPr>
    </w:p>
    <w:p w14:paraId="4B632AAA" w14:textId="77777777" w:rsidR="00BF49DB" w:rsidRDefault="00BF49DB" w:rsidP="00F63330">
      <w:pPr>
        <w:rPr>
          <w:lang w:val="fr-FR"/>
        </w:rPr>
      </w:pPr>
    </w:p>
    <w:p w14:paraId="36689EE4" w14:textId="77777777" w:rsidR="00BF49DB" w:rsidRDefault="00BF49DB" w:rsidP="00F63330">
      <w:pPr>
        <w:rPr>
          <w:lang w:val="fr-FR"/>
        </w:rPr>
      </w:pPr>
    </w:p>
    <w:p w14:paraId="66A45037" w14:textId="77777777" w:rsidR="00BF49DB" w:rsidRDefault="00BF49DB" w:rsidP="00F63330">
      <w:pPr>
        <w:rPr>
          <w:lang w:val="fr-FR"/>
        </w:rPr>
      </w:pPr>
    </w:p>
    <w:p w14:paraId="48A64172" w14:textId="77777777" w:rsidR="00BF49DB" w:rsidRDefault="00BF49DB" w:rsidP="00F63330">
      <w:pPr>
        <w:rPr>
          <w:lang w:val="fr-FR"/>
        </w:rPr>
      </w:pPr>
    </w:p>
    <w:p w14:paraId="2D2988BC" w14:textId="77777777" w:rsidR="00BF49DB" w:rsidRDefault="00BF49DB" w:rsidP="00F63330">
      <w:pPr>
        <w:rPr>
          <w:lang w:val="fr-FR"/>
        </w:rPr>
      </w:pPr>
    </w:p>
    <w:p w14:paraId="2D6F515D" w14:textId="77777777" w:rsidR="00BF49DB" w:rsidRDefault="00BF49DB" w:rsidP="00F63330">
      <w:pPr>
        <w:rPr>
          <w:lang w:val="fr-FR"/>
        </w:rPr>
      </w:pPr>
    </w:p>
    <w:p w14:paraId="2291380D" w14:textId="77777777" w:rsidR="00BF49DB" w:rsidRDefault="00BF49DB" w:rsidP="00F63330">
      <w:pPr>
        <w:rPr>
          <w:lang w:val="fr-FR"/>
        </w:rPr>
      </w:pPr>
    </w:p>
    <w:p w14:paraId="38200757" w14:textId="77777777" w:rsidR="00BF49DB" w:rsidRDefault="00BF49DB" w:rsidP="0054596C">
      <w:pPr>
        <w:ind w:left="0"/>
        <w:rPr>
          <w:lang w:val="fr-FR"/>
        </w:rPr>
      </w:pPr>
    </w:p>
    <w:p w14:paraId="3FC66C6C" w14:textId="77777777" w:rsidR="00BF49DB" w:rsidRDefault="00BF49DB" w:rsidP="00BF49DB">
      <w:pPr>
        <w:pStyle w:val="Heading2"/>
        <w:rPr>
          <w:lang w:val="fr-FR"/>
        </w:rPr>
      </w:pPr>
      <w:bookmarkStart w:id="21" w:name="_Toc531618327"/>
      <w:r>
        <w:rPr>
          <w:lang w:val="fr-FR"/>
        </w:rPr>
        <w:lastRenderedPageBreak/>
        <w:t>7 Controller</w:t>
      </w:r>
      <w:bookmarkEnd w:id="21"/>
    </w:p>
    <w:p w14:paraId="3A3A4094" w14:textId="77777777" w:rsidR="00BF49DB" w:rsidRDefault="00086233" w:rsidP="00BF49DB">
      <w:pPr>
        <w:rPr>
          <w:lang w:val="fr-FR"/>
        </w:rPr>
      </w:pPr>
      <w:r>
        <w:rPr>
          <w:lang w:val="fr-FR"/>
        </w:rPr>
        <w:pict w14:anchorId="420FF825">
          <v:shape id="_x0000_i1139" type="#_x0000_t75" style="width:159pt;height:95.25pt">
            <v:imagedata r:id="rId19" o:title="controller"/>
          </v:shape>
        </w:pict>
      </w:r>
    </w:p>
    <w:p w14:paraId="67CC4355" w14:textId="77777777" w:rsidR="0054596C" w:rsidRDefault="0054596C" w:rsidP="00BF49DB">
      <w:pPr>
        <w:rPr>
          <w:sz w:val="32"/>
          <w:szCs w:val="32"/>
          <w:lang w:val="fr-FR"/>
        </w:rPr>
      </w:pPr>
      <w:r w:rsidRPr="0054596C">
        <w:rPr>
          <w:sz w:val="32"/>
          <w:szCs w:val="32"/>
          <w:lang w:val="fr-FR"/>
        </w:rPr>
        <w:t>Le controller permet comme son nom l’indique de contrôler, ce qu’il contrôle ce sont les vues le controller permet d’attribuer des actions aux composants des vues, boutons, champs de texte ou encore tableaux.</w:t>
      </w:r>
    </w:p>
    <w:p w14:paraId="223FFE5B" w14:textId="77777777" w:rsidR="0054596C" w:rsidRDefault="001D6CCD" w:rsidP="00BF49DB">
      <w:pPr>
        <w:rPr>
          <w:sz w:val="32"/>
          <w:szCs w:val="32"/>
          <w:lang w:val="fr-FR"/>
        </w:rPr>
      </w:pPr>
      <w:r>
        <w:rPr>
          <w:sz w:val="32"/>
          <w:szCs w:val="32"/>
          <w:lang w:val="fr-FR"/>
        </w:rPr>
        <w:pict w14:anchorId="79AF71BD">
          <v:shape id="_x0000_i1140" type="#_x0000_t75" style="width:467.25pt;height:321.75pt">
            <v:imagedata r:id="rId20" o:title="controllerp2"/>
          </v:shape>
        </w:pict>
      </w:r>
    </w:p>
    <w:p w14:paraId="0C0DA0CF" w14:textId="77777777" w:rsidR="0054596C" w:rsidRDefault="0054596C" w:rsidP="00BF49DB">
      <w:pPr>
        <w:rPr>
          <w:sz w:val="32"/>
          <w:szCs w:val="32"/>
          <w:lang w:val="fr-FR"/>
        </w:rPr>
      </w:pPr>
    </w:p>
    <w:p w14:paraId="01DEDE13" w14:textId="77777777" w:rsidR="0054596C" w:rsidRDefault="0054596C" w:rsidP="00BF49DB">
      <w:pPr>
        <w:rPr>
          <w:sz w:val="32"/>
          <w:szCs w:val="32"/>
          <w:lang w:val="fr-FR"/>
        </w:rPr>
      </w:pPr>
    </w:p>
    <w:p w14:paraId="5DFA2D35" w14:textId="77777777" w:rsidR="0054596C" w:rsidRDefault="0054596C" w:rsidP="00BF49DB">
      <w:pPr>
        <w:rPr>
          <w:sz w:val="32"/>
          <w:szCs w:val="32"/>
          <w:lang w:val="fr-FR"/>
        </w:rPr>
      </w:pPr>
    </w:p>
    <w:p w14:paraId="61A52DD6" w14:textId="77777777" w:rsidR="0054596C" w:rsidRDefault="0054596C" w:rsidP="00BF49DB">
      <w:pPr>
        <w:rPr>
          <w:sz w:val="32"/>
          <w:szCs w:val="32"/>
          <w:lang w:val="fr-FR"/>
        </w:rPr>
      </w:pPr>
    </w:p>
    <w:p w14:paraId="18DC4495" w14:textId="77777777" w:rsidR="0054596C" w:rsidRDefault="0054596C" w:rsidP="0054596C">
      <w:pPr>
        <w:pStyle w:val="Heading2"/>
        <w:rPr>
          <w:lang w:val="fr-FR"/>
        </w:rPr>
      </w:pPr>
      <w:bookmarkStart w:id="22" w:name="_Toc531618328"/>
      <w:r>
        <w:rPr>
          <w:lang w:val="fr-FR"/>
        </w:rPr>
        <w:lastRenderedPageBreak/>
        <w:t>8 Vue</w:t>
      </w:r>
      <w:bookmarkEnd w:id="22"/>
    </w:p>
    <w:p w14:paraId="553FD9CD" w14:textId="77777777" w:rsidR="0054596C" w:rsidRDefault="00086233" w:rsidP="0054596C">
      <w:pPr>
        <w:rPr>
          <w:lang w:val="fr-FR"/>
        </w:rPr>
      </w:pPr>
      <w:r>
        <w:rPr>
          <w:lang w:val="fr-FR"/>
        </w:rPr>
        <w:pict w14:anchorId="5AAB58BE">
          <v:shape id="_x0000_i1141" type="#_x0000_t75" style="width:122.25pt;height:109.5pt">
            <v:imagedata r:id="rId21" o:title="vue"/>
          </v:shape>
        </w:pict>
      </w:r>
    </w:p>
    <w:p w14:paraId="0D9366DE" w14:textId="77777777" w:rsidR="0054596C" w:rsidRDefault="0054596C" w:rsidP="0054596C">
      <w:pPr>
        <w:rPr>
          <w:sz w:val="32"/>
          <w:szCs w:val="32"/>
          <w:lang w:val="fr-FR"/>
        </w:rPr>
      </w:pPr>
      <w:r w:rsidRPr="0054596C">
        <w:rPr>
          <w:sz w:val="32"/>
          <w:szCs w:val="32"/>
          <w:lang w:val="fr-FR"/>
        </w:rPr>
        <w:t>Les vue représentent l’interface  graphique de l’application.</w:t>
      </w:r>
    </w:p>
    <w:p w14:paraId="6ADDFA82" w14:textId="77777777" w:rsidR="0054596C" w:rsidRDefault="001D6CCD" w:rsidP="0054596C">
      <w:pPr>
        <w:rPr>
          <w:sz w:val="32"/>
          <w:szCs w:val="32"/>
          <w:lang w:val="fr-FR"/>
        </w:rPr>
      </w:pPr>
      <w:r>
        <w:rPr>
          <w:sz w:val="32"/>
          <w:szCs w:val="32"/>
          <w:lang w:val="fr-FR"/>
        </w:rPr>
        <w:pict w14:anchorId="7A785F3D">
          <v:shape id="_x0000_i1142" type="#_x0000_t75" style="width:467.25pt;height:212.25pt">
            <v:imagedata r:id="rId22" o:title="vuep1"/>
          </v:shape>
        </w:pict>
      </w:r>
    </w:p>
    <w:p w14:paraId="60E03F57" w14:textId="77777777" w:rsidR="0054596C" w:rsidRDefault="0054596C" w:rsidP="0054596C">
      <w:pPr>
        <w:rPr>
          <w:sz w:val="32"/>
          <w:szCs w:val="32"/>
          <w:lang w:val="fr-FR"/>
        </w:rPr>
      </w:pPr>
    </w:p>
    <w:p w14:paraId="15EADF06" w14:textId="77777777" w:rsidR="0054596C" w:rsidRDefault="0054596C" w:rsidP="0054596C">
      <w:pPr>
        <w:rPr>
          <w:sz w:val="32"/>
          <w:szCs w:val="32"/>
          <w:lang w:val="fr-FR"/>
        </w:rPr>
      </w:pPr>
    </w:p>
    <w:p w14:paraId="6E7AAAAA" w14:textId="77777777" w:rsidR="0054596C" w:rsidRDefault="0054596C" w:rsidP="0054596C">
      <w:pPr>
        <w:rPr>
          <w:sz w:val="32"/>
          <w:szCs w:val="32"/>
          <w:lang w:val="fr-FR"/>
        </w:rPr>
      </w:pPr>
    </w:p>
    <w:p w14:paraId="72F23284" w14:textId="77777777" w:rsidR="0054596C" w:rsidRDefault="0054596C" w:rsidP="0054596C">
      <w:pPr>
        <w:rPr>
          <w:sz w:val="32"/>
          <w:szCs w:val="32"/>
          <w:lang w:val="fr-FR"/>
        </w:rPr>
      </w:pPr>
    </w:p>
    <w:p w14:paraId="5088EE69" w14:textId="77777777" w:rsidR="0054596C" w:rsidRDefault="0054596C" w:rsidP="0054596C">
      <w:pPr>
        <w:rPr>
          <w:sz w:val="32"/>
          <w:szCs w:val="32"/>
          <w:lang w:val="fr-FR"/>
        </w:rPr>
      </w:pPr>
    </w:p>
    <w:p w14:paraId="302F00BF" w14:textId="77777777" w:rsidR="0054596C" w:rsidRDefault="0054596C" w:rsidP="0054596C">
      <w:pPr>
        <w:rPr>
          <w:sz w:val="32"/>
          <w:szCs w:val="32"/>
          <w:lang w:val="fr-FR"/>
        </w:rPr>
      </w:pPr>
    </w:p>
    <w:p w14:paraId="163C679F" w14:textId="77777777" w:rsidR="0054596C" w:rsidRDefault="0054596C" w:rsidP="0054596C">
      <w:pPr>
        <w:rPr>
          <w:sz w:val="32"/>
          <w:szCs w:val="32"/>
          <w:lang w:val="fr-FR"/>
        </w:rPr>
      </w:pPr>
    </w:p>
    <w:p w14:paraId="265FF623" w14:textId="77777777" w:rsidR="0054596C" w:rsidRDefault="0054596C" w:rsidP="0054596C">
      <w:pPr>
        <w:rPr>
          <w:sz w:val="32"/>
          <w:szCs w:val="32"/>
          <w:lang w:val="fr-FR"/>
        </w:rPr>
      </w:pPr>
    </w:p>
    <w:p w14:paraId="4A72591B" w14:textId="77777777" w:rsidR="0054596C" w:rsidRDefault="0054596C" w:rsidP="0054596C">
      <w:pPr>
        <w:rPr>
          <w:sz w:val="32"/>
          <w:szCs w:val="32"/>
          <w:lang w:val="fr-FR"/>
        </w:rPr>
      </w:pPr>
    </w:p>
    <w:p w14:paraId="1FD14A16" w14:textId="77777777" w:rsidR="0054596C" w:rsidRDefault="0054596C" w:rsidP="0054596C">
      <w:pPr>
        <w:rPr>
          <w:sz w:val="32"/>
          <w:szCs w:val="32"/>
          <w:lang w:val="fr-FR"/>
        </w:rPr>
      </w:pPr>
    </w:p>
    <w:p w14:paraId="3B13E956" w14:textId="77777777" w:rsidR="0054596C" w:rsidRPr="0054596C" w:rsidRDefault="0054596C" w:rsidP="0054596C">
      <w:pPr>
        <w:pStyle w:val="Heading2"/>
        <w:rPr>
          <w:lang w:val="fr-FR"/>
        </w:rPr>
      </w:pPr>
      <w:bookmarkStart w:id="23" w:name="_Toc531618329"/>
      <w:r>
        <w:rPr>
          <w:lang w:val="fr-FR"/>
        </w:rPr>
        <w:lastRenderedPageBreak/>
        <w:t>9 Gestion des erreurs</w:t>
      </w:r>
      <w:bookmarkEnd w:id="23"/>
    </w:p>
    <w:p w14:paraId="05EB5CB1" w14:textId="77777777" w:rsidR="00BF49DB" w:rsidRDefault="009F1A9A" w:rsidP="00BF49DB">
      <w:pPr>
        <w:rPr>
          <w:sz w:val="32"/>
          <w:szCs w:val="32"/>
          <w:lang w:val="fr-FR"/>
        </w:rPr>
      </w:pPr>
      <w:r w:rsidRPr="00DA1DC4">
        <w:rPr>
          <w:sz w:val="32"/>
          <w:szCs w:val="32"/>
          <w:lang w:val="fr-FR"/>
        </w:rPr>
        <w:t>La gestion des erreur</w:t>
      </w:r>
      <w:r w:rsidR="00DA1DC4" w:rsidRPr="00DA1DC4">
        <w:rPr>
          <w:sz w:val="32"/>
          <w:szCs w:val="32"/>
          <w:lang w:val="fr-FR"/>
        </w:rPr>
        <w:t>s</w:t>
      </w:r>
      <w:r w:rsidRPr="00DA1DC4">
        <w:rPr>
          <w:sz w:val="32"/>
          <w:szCs w:val="32"/>
          <w:lang w:val="fr-FR"/>
        </w:rPr>
        <w:t xml:space="preserve"> s’effectue dans les </w:t>
      </w:r>
      <w:proofErr w:type="spellStart"/>
      <w:r w:rsidRPr="00DA1DC4">
        <w:rPr>
          <w:sz w:val="32"/>
          <w:szCs w:val="32"/>
          <w:lang w:val="fr-FR"/>
        </w:rPr>
        <w:t>controller</w:t>
      </w:r>
      <w:proofErr w:type="spellEnd"/>
      <w:r w:rsidRPr="00DA1DC4">
        <w:rPr>
          <w:sz w:val="32"/>
          <w:szCs w:val="32"/>
          <w:lang w:val="fr-FR"/>
        </w:rPr>
        <w:t xml:space="preserve"> dans les </w:t>
      </w:r>
      <w:proofErr w:type="spellStart"/>
      <w:r w:rsidRPr="00DA1DC4">
        <w:rPr>
          <w:sz w:val="32"/>
          <w:szCs w:val="32"/>
          <w:lang w:val="fr-FR"/>
        </w:rPr>
        <w:t>else</w:t>
      </w:r>
      <w:proofErr w:type="spellEnd"/>
      <w:r w:rsidRPr="00DA1DC4">
        <w:rPr>
          <w:sz w:val="32"/>
          <w:szCs w:val="32"/>
          <w:lang w:val="fr-FR"/>
        </w:rPr>
        <w:t xml:space="preserve"> des if</w:t>
      </w:r>
      <w:r w:rsidR="00DA1DC4" w:rsidRPr="00DA1DC4">
        <w:rPr>
          <w:sz w:val="32"/>
          <w:szCs w:val="32"/>
          <w:lang w:val="fr-FR"/>
        </w:rPr>
        <w:t xml:space="preserve">s. Si la condition n’est pas respectée le </w:t>
      </w:r>
      <w:proofErr w:type="spellStart"/>
      <w:r w:rsidR="00DA1DC4" w:rsidRPr="00DA1DC4">
        <w:rPr>
          <w:sz w:val="32"/>
          <w:szCs w:val="32"/>
          <w:lang w:val="fr-FR"/>
        </w:rPr>
        <w:t>else</w:t>
      </w:r>
      <w:proofErr w:type="spellEnd"/>
      <w:r w:rsidR="00DA1DC4" w:rsidRPr="00DA1DC4">
        <w:rPr>
          <w:sz w:val="32"/>
          <w:szCs w:val="32"/>
          <w:lang w:val="fr-FR"/>
        </w:rPr>
        <w:t xml:space="preserve"> fera apparaitre une nouvelle fenêtre contenant un message inscrit dans le </w:t>
      </w:r>
      <w:proofErr w:type="spellStart"/>
      <w:r w:rsidR="00DA1DC4" w:rsidRPr="00DA1DC4">
        <w:rPr>
          <w:sz w:val="32"/>
          <w:szCs w:val="32"/>
          <w:lang w:val="fr-FR"/>
        </w:rPr>
        <w:t>else</w:t>
      </w:r>
      <w:proofErr w:type="spellEnd"/>
      <w:r w:rsidR="00DA1DC4" w:rsidRPr="00DA1DC4">
        <w:rPr>
          <w:sz w:val="32"/>
          <w:szCs w:val="32"/>
          <w:lang w:val="fr-FR"/>
        </w:rPr>
        <w:t>.</w:t>
      </w:r>
    </w:p>
    <w:p w14:paraId="314F9A9D" w14:textId="78BFBF8A" w:rsidR="00DA1DC4" w:rsidRDefault="001D6CCD" w:rsidP="00BF49DB">
      <w:pPr>
        <w:rPr>
          <w:sz w:val="32"/>
          <w:szCs w:val="32"/>
          <w:lang w:val="fr-FR"/>
        </w:rPr>
      </w:pPr>
      <w:r>
        <w:rPr>
          <w:sz w:val="32"/>
          <w:szCs w:val="32"/>
          <w:lang w:val="fr-FR"/>
        </w:rPr>
        <w:pict w14:anchorId="76EAAEC7">
          <v:shape id="_x0000_i1038" type="#_x0000_t75" style="width:467.25pt;height:327.75pt">
            <v:imagedata r:id="rId23" o:title="gestionerreurs"/>
          </v:shape>
        </w:pict>
      </w:r>
    </w:p>
    <w:p w14:paraId="6F240738" w14:textId="5435D35F" w:rsidR="002722B5" w:rsidRDefault="002722B5" w:rsidP="00BF49DB">
      <w:pPr>
        <w:rPr>
          <w:sz w:val="32"/>
          <w:szCs w:val="32"/>
          <w:lang w:val="fr-FR"/>
        </w:rPr>
      </w:pPr>
    </w:p>
    <w:p w14:paraId="2FFAD03C" w14:textId="441356C7" w:rsidR="002722B5" w:rsidRDefault="002722B5" w:rsidP="00BF49DB">
      <w:pPr>
        <w:rPr>
          <w:sz w:val="32"/>
          <w:szCs w:val="32"/>
          <w:lang w:val="fr-FR"/>
        </w:rPr>
      </w:pPr>
    </w:p>
    <w:p w14:paraId="34F4E6FC" w14:textId="324E3175" w:rsidR="002722B5" w:rsidRDefault="002722B5" w:rsidP="00BF49DB">
      <w:pPr>
        <w:rPr>
          <w:sz w:val="32"/>
          <w:szCs w:val="32"/>
          <w:lang w:val="fr-FR"/>
        </w:rPr>
      </w:pPr>
    </w:p>
    <w:p w14:paraId="7CCC1C28" w14:textId="3D6135C0" w:rsidR="002722B5" w:rsidRDefault="002722B5" w:rsidP="00BF49DB">
      <w:pPr>
        <w:rPr>
          <w:sz w:val="32"/>
          <w:szCs w:val="32"/>
          <w:lang w:val="fr-FR"/>
        </w:rPr>
      </w:pPr>
    </w:p>
    <w:p w14:paraId="5557CD1B" w14:textId="24647427" w:rsidR="002722B5" w:rsidRDefault="002722B5" w:rsidP="00BF49DB">
      <w:pPr>
        <w:rPr>
          <w:sz w:val="32"/>
          <w:szCs w:val="32"/>
          <w:lang w:val="fr-FR"/>
        </w:rPr>
      </w:pPr>
    </w:p>
    <w:p w14:paraId="3CC8D2DC" w14:textId="7F4E21D4" w:rsidR="002722B5" w:rsidRDefault="002722B5" w:rsidP="00BF49DB">
      <w:pPr>
        <w:rPr>
          <w:sz w:val="32"/>
          <w:szCs w:val="32"/>
          <w:lang w:val="fr-FR"/>
        </w:rPr>
      </w:pPr>
    </w:p>
    <w:p w14:paraId="7374AF09" w14:textId="64B5130E" w:rsidR="002722B5" w:rsidRDefault="002722B5" w:rsidP="00BF49DB">
      <w:pPr>
        <w:rPr>
          <w:sz w:val="32"/>
          <w:szCs w:val="32"/>
          <w:lang w:val="fr-FR"/>
        </w:rPr>
      </w:pPr>
    </w:p>
    <w:p w14:paraId="11A8F25B" w14:textId="1966409D" w:rsidR="00FC72D3" w:rsidRDefault="00FC72D3" w:rsidP="00BF49DB">
      <w:pPr>
        <w:rPr>
          <w:sz w:val="32"/>
          <w:szCs w:val="32"/>
          <w:lang w:val="fr-FR"/>
        </w:rPr>
      </w:pPr>
    </w:p>
    <w:p w14:paraId="02C97951" w14:textId="063FC756" w:rsidR="00FC72D3" w:rsidRDefault="00FC72D3" w:rsidP="00BF49DB">
      <w:pPr>
        <w:rPr>
          <w:sz w:val="32"/>
          <w:szCs w:val="32"/>
          <w:lang w:val="fr-FR"/>
        </w:rPr>
      </w:pPr>
    </w:p>
    <w:p w14:paraId="57CED67B" w14:textId="503D10ED" w:rsidR="00FC72D3" w:rsidRPr="00DA1DC4" w:rsidRDefault="00FC72D3" w:rsidP="00FC72D3">
      <w:pPr>
        <w:jc w:val="center"/>
        <w:rPr>
          <w:sz w:val="32"/>
          <w:szCs w:val="32"/>
          <w:lang w:val="fr-FR"/>
        </w:rPr>
      </w:pPr>
      <w:r>
        <w:rPr>
          <w:noProof/>
          <w:sz w:val="32"/>
          <w:szCs w:val="32"/>
          <w:lang w:val="fr-FR"/>
        </w:rPr>
        <w:lastRenderedPageBreak/>
        <w:drawing>
          <wp:inline distT="0" distB="0" distL="0" distR="0" wp14:anchorId="51BF3C8C" wp14:editId="4039FF8C">
            <wp:extent cx="4933950" cy="3429000"/>
            <wp:effectExtent l="0" t="0" r="0" b="0"/>
            <wp:docPr id="5" name="Video 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eo 5">
                      <a:hlinkClick r:id="rId24"/>
                    </pic:cNvPr>
                    <pic:cNvPicPr/>
                  </pic:nvPicPr>
                  <pic:blipFill>
                    <a:blip r:embed="rId25">
                      <a:extLst>
                        <a:ext uri="{C809E66F-F1BF-436E-b5F7-EEA9579F0CBA}">
                          <wp15:webVideoPr xmlns:wp15="http://schemas.microsoft.com/office/word/2012/wordprocessingDrawing" embeddedHtml="&lt;iframe id=&quot;ytplayer&quot; src=&quot;https://www.youtube.com/embed/Vq9a16pR2Tk&quot; frameborder=&quot;0&quot; type=&quot;text/html&quot; width=&quot;816&quot; height=&quot;480&quot; /&gt;" h="480" w="816"/>
                        </a:ext>
                      </a:extLst>
                    </a:blip>
                    <a:stretch>
                      <a:fillRect/>
                    </a:stretch>
                  </pic:blipFill>
                  <pic:spPr>
                    <a:xfrm>
                      <a:off x="0" y="0"/>
                      <a:ext cx="4933950" cy="3429000"/>
                    </a:xfrm>
                    <a:prstGeom prst="rect">
                      <a:avLst/>
                    </a:prstGeom>
                  </pic:spPr>
                </pic:pic>
              </a:graphicData>
            </a:graphic>
          </wp:inline>
        </w:drawing>
      </w:r>
    </w:p>
    <w:sectPr w:rsidR="00FC72D3" w:rsidRPr="00DA1DC4" w:rsidSect="00712688">
      <w:footerReference w:type="default" r:id="rId26"/>
      <w:pgSz w:w="12240" w:h="15840"/>
      <w:pgMar w:top="720" w:right="720" w:bottom="720" w:left="72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E8BF1" w14:textId="77777777" w:rsidR="00086233" w:rsidRDefault="00086233">
      <w:r>
        <w:separator/>
      </w:r>
    </w:p>
    <w:p w14:paraId="33DB86E0" w14:textId="77777777" w:rsidR="00086233" w:rsidRDefault="00086233"/>
  </w:endnote>
  <w:endnote w:type="continuationSeparator" w:id="0">
    <w:p w14:paraId="20AB5556" w14:textId="77777777" w:rsidR="00086233" w:rsidRDefault="00086233">
      <w:r>
        <w:continuationSeparator/>
      </w:r>
    </w:p>
    <w:p w14:paraId="67F59829" w14:textId="77777777" w:rsidR="00086233" w:rsidRDefault="000862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1620"/>
      <w:gridCol w:w="7560"/>
      <w:gridCol w:w="1620"/>
    </w:tblGrid>
    <w:tr w:rsidR="00E16325" w14:paraId="29F04BFD" w14:textId="77777777">
      <w:sdt>
        <w:sdtPr>
          <w:alias w:val="Date"/>
          <w:tag w:val=""/>
          <w:id w:val="-1726279576"/>
          <w:placeholder>
            <w:docPart w:val="614BCA6608404548B31658042DCDA24C"/>
          </w:placeholder>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tc>
            <w:tcPr>
              <w:tcW w:w="750" w:type="pct"/>
            </w:tcPr>
            <w:p w14:paraId="4AA8EF77" w14:textId="77777777" w:rsidR="00E16325" w:rsidRDefault="002C2056">
              <w:pPr>
                <w:pStyle w:val="Footer"/>
              </w:pPr>
              <w:r>
                <w:t>[Date]</w:t>
              </w:r>
            </w:p>
          </w:tc>
        </w:sdtContent>
      </w:sdt>
      <w:tc>
        <w:tcPr>
          <w:tcW w:w="3500" w:type="pct"/>
        </w:tcPr>
        <w:p w14:paraId="4DF777CE" w14:textId="77777777" w:rsidR="00E16325" w:rsidRDefault="00086233">
          <w:pPr>
            <w:pStyle w:val="Footer"/>
            <w:jc w:val="center"/>
          </w:pPr>
          <w:sdt>
            <w:sdtPr>
              <w:alias w:val="Title"/>
              <w:tag w:val=""/>
              <w:id w:val="-1338775667"/>
              <w:showingPlcHdr/>
              <w:dataBinding w:prefixMappings="xmlns:ns0='http://purl.org/dc/elements/1.1/' xmlns:ns1='http://schemas.openxmlformats.org/package/2006/metadata/core-properties' " w:xpath="/ns1:coreProperties[1]/ns0:title[1]" w:storeItemID="{6C3C8BC8-F283-45AE-878A-BAB7291924A1}"/>
              <w:text/>
            </w:sdtPr>
            <w:sdtEndPr/>
            <w:sdtContent>
              <w:r w:rsidR="00761CAD">
                <w:t xml:space="preserve">     </w:t>
              </w:r>
            </w:sdtContent>
          </w:sdt>
        </w:p>
      </w:tc>
      <w:tc>
        <w:tcPr>
          <w:tcW w:w="750" w:type="pct"/>
        </w:tcPr>
        <w:p w14:paraId="29BBEFEE" w14:textId="77777777" w:rsidR="00E16325" w:rsidRDefault="002C2056">
          <w:pPr>
            <w:pStyle w:val="Footer"/>
            <w:jc w:val="right"/>
          </w:pPr>
          <w:r>
            <w:fldChar w:fldCharType="begin"/>
          </w:r>
          <w:r>
            <w:instrText xml:space="preserve"> PAGE   \* MERGEFORMAT </w:instrText>
          </w:r>
          <w:r>
            <w:fldChar w:fldCharType="separate"/>
          </w:r>
          <w:r w:rsidR="00423D24">
            <w:rPr>
              <w:noProof/>
            </w:rPr>
            <w:t>9</w:t>
          </w:r>
          <w:r>
            <w:rPr>
              <w:noProof/>
            </w:rPr>
            <w:fldChar w:fldCharType="end"/>
          </w:r>
        </w:p>
      </w:tc>
    </w:tr>
  </w:tbl>
  <w:p w14:paraId="029FEA2D" w14:textId="77777777" w:rsidR="00E16325" w:rsidRDefault="00E16325">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5A5D6" w14:textId="77777777" w:rsidR="00086233" w:rsidRDefault="00086233">
      <w:r>
        <w:separator/>
      </w:r>
    </w:p>
    <w:p w14:paraId="7107FEF8" w14:textId="77777777" w:rsidR="00086233" w:rsidRDefault="00086233"/>
  </w:footnote>
  <w:footnote w:type="continuationSeparator" w:id="0">
    <w:p w14:paraId="174B5A7F" w14:textId="77777777" w:rsidR="00086233" w:rsidRDefault="00086233">
      <w:r>
        <w:continuationSeparator/>
      </w:r>
    </w:p>
    <w:p w14:paraId="40DB733B" w14:textId="77777777" w:rsidR="00086233" w:rsidRDefault="000862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72F"/>
    <w:rsid w:val="00086233"/>
    <w:rsid w:val="000A049B"/>
    <w:rsid w:val="001D6CCD"/>
    <w:rsid w:val="00222B2D"/>
    <w:rsid w:val="002722B5"/>
    <w:rsid w:val="002C2056"/>
    <w:rsid w:val="002F7099"/>
    <w:rsid w:val="00322A11"/>
    <w:rsid w:val="00423D24"/>
    <w:rsid w:val="00426F9C"/>
    <w:rsid w:val="004D51A3"/>
    <w:rsid w:val="0054596C"/>
    <w:rsid w:val="00712688"/>
    <w:rsid w:val="00761CAD"/>
    <w:rsid w:val="00773143"/>
    <w:rsid w:val="00790E47"/>
    <w:rsid w:val="007B5D76"/>
    <w:rsid w:val="00806206"/>
    <w:rsid w:val="00866695"/>
    <w:rsid w:val="009F1A9A"/>
    <w:rsid w:val="00A7772F"/>
    <w:rsid w:val="00B50E91"/>
    <w:rsid w:val="00BF49DB"/>
    <w:rsid w:val="00D84096"/>
    <w:rsid w:val="00DA1DC4"/>
    <w:rsid w:val="00DD3EF0"/>
    <w:rsid w:val="00DE6591"/>
    <w:rsid w:val="00DF59A9"/>
    <w:rsid w:val="00E16325"/>
    <w:rsid w:val="00E411CC"/>
    <w:rsid w:val="00EB6178"/>
    <w:rsid w:val="00F63330"/>
    <w:rsid w:val="00F71E36"/>
    <w:rsid w:val="00FC72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5D2ADD"/>
  <w15:chartTrackingRefBased/>
  <w15:docId w15:val="{3E6A31F6-8F7E-40B8-A169-86C053F39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paragraph" w:styleId="TOC2">
    <w:name w:val="toc 2"/>
    <w:basedOn w:val="Normal"/>
    <w:next w:val="Normal"/>
    <w:autoRedefine/>
    <w:uiPriority w:val="39"/>
    <w:unhideWhenUsed/>
    <w:rsid w:val="001D6CCD"/>
    <w:pPr>
      <w:spacing w:after="100"/>
      <w:ind w:left="220"/>
    </w:pPr>
  </w:style>
  <w:style w:type="paragraph" w:styleId="TOC3">
    <w:name w:val="toc 3"/>
    <w:basedOn w:val="Normal"/>
    <w:next w:val="Normal"/>
    <w:autoRedefine/>
    <w:uiPriority w:val="39"/>
    <w:unhideWhenUsed/>
    <w:rsid w:val="001D6CCD"/>
    <w:pPr>
      <w:spacing w:after="100"/>
      <w:ind w:left="440"/>
    </w:pPr>
  </w:style>
  <w:style w:type="character" w:styleId="Hyperlink">
    <w:name w:val="Hyperlink"/>
    <w:basedOn w:val="DefaultParagraphFont"/>
    <w:uiPriority w:val="99"/>
    <w:unhideWhenUsed/>
    <w:rsid w:val="001D6CCD"/>
    <w:rPr>
      <w:color w:val="F7B61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jp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youtube.com/watch?v=Vq9a16pR2Tk"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si\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14BCA6608404548B31658042DCDA24C"/>
        <w:category>
          <w:name w:val="General"/>
          <w:gallery w:val="placeholder"/>
        </w:category>
        <w:types>
          <w:type w:val="bbPlcHdr"/>
        </w:types>
        <w:behaviors>
          <w:behavior w:val="content"/>
        </w:behaviors>
        <w:guid w:val="{435DABAA-2192-49FA-8972-85E8DF5FD262}"/>
      </w:docPartPr>
      <w:docPartBody>
        <w:p w:rsidR="004145C3" w:rsidRDefault="00565AA7">
          <w:pPr>
            <w:pStyle w:val="614BCA6608404548B31658042DCDA24C"/>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AA7"/>
    <w:rsid w:val="004145C3"/>
    <w:rsid w:val="0053043B"/>
    <w:rsid w:val="00565AA7"/>
    <w:rsid w:val="00897669"/>
    <w:rsid w:val="00D265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Pr>
      <w:i/>
      <w:iCs/>
      <w:color w:val="808080"/>
    </w:rPr>
  </w:style>
  <w:style w:type="paragraph" w:customStyle="1" w:styleId="D45D86458DC74AA1988C5C034C792693">
    <w:name w:val="D45D86458DC74AA1988C5C034C792693"/>
  </w:style>
  <w:style w:type="paragraph" w:customStyle="1" w:styleId="B3F216000D9B473AB6DEA7A5EF22554C">
    <w:name w:val="B3F216000D9B473AB6DEA7A5EF22554C"/>
  </w:style>
  <w:style w:type="paragraph" w:customStyle="1" w:styleId="CB312931C4654688BAA252D6AE75A03A">
    <w:name w:val="CB312931C4654688BAA252D6AE75A03A"/>
  </w:style>
  <w:style w:type="paragraph" w:customStyle="1" w:styleId="C690E5CAE500477E93A3A51FE889788B">
    <w:name w:val="C690E5CAE500477E93A3A51FE889788B"/>
  </w:style>
  <w:style w:type="paragraph" w:customStyle="1" w:styleId="B114B71DEA594E289DDD1FB78C7CE4DC">
    <w:name w:val="B114B71DEA594E289DDD1FB78C7CE4DC"/>
  </w:style>
  <w:style w:type="paragraph" w:customStyle="1" w:styleId="C1EE6BB844794C5D947F516CA704E9DD">
    <w:name w:val="C1EE6BB844794C5D947F516CA704E9DD"/>
  </w:style>
  <w:style w:type="paragraph" w:customStyle="1" w:styleId="2B5B95364BCA478C84C2B18E38380DFA">
    <w:name w:val="2B5B95364BCA478C84C2B18E38380DFA"/>
  </w:style>
  <w:style w:type="paragraph" w:customStyle="1" w:styleId="79A7EE221A6D4629B09681C9FEE95EC1">
    <w:name w:val="79A7EE221A6D4629B09681C9FEE95EC1"/>
  </w:style>
  <w:style w:type="paragraph" w:customStyle="1" w:styleId="F7CCB68D21864CA38C8E503BBD65C33E">
    <w:name w:val="F7CCB68D21864CA38C8E503BBD65C33E"/>
  </w:style>
  <w:style w:type="paragraph" w:customStyle="1" w:styleId="1AAB3EA88AC5472DB9F3C286111CCC17">
    <w:name w:val="1AAB3EA88AC5472DB9F3C286111CCC17"/>
  </w:style>
  <w:style w:type="paragraph" w:customStyle="1" w:styleId="EF98A5FFB23240ECB24A4FE593B99315">
    <w:name w:val="EF98A5FFB23240ECB24A4FE593B99315"/>
  </w:style>
  <w:style w:type="paragraph" w:customStyle="1" w:styleId="23C19999156B4F4D8850E11C54594CC2">
    <w:name w:val="23C19999156B4F4D8850E11C54594CC2"/>
  </w:style>
  <w:style w:type="paragraph" w:customStyle="1" w:styleId="408F198DF60B4EC2BFA23DD5790D70C8">
    <w:name w:val="408F198DF60B4EC2BFA23DD5790D70C8"/>
  </w:style>
  <w:style w:type="paragraph" w:customStyle="1" w:styleId="99F26F097F1F4E958E30E73A5DA04FE1">
    <w:name w:val="99F26F097F1F4E958E30E73A5DA04FE1"/>
  </w:style>
  <w:style w:type="paragraph" w:customStyle="1" w:styleId="A023284579D14134AF5E67C46B7F33FB">
    <w:name w:val="A023284579D14134AF5E67C46B7F33FB"/>
  </w:style>
  <w:style w:type="paragraph" w:customStyle="1" w:styleId="CC69971160EF44E999AB99AEAF796BAB">
    <w:name w:val="CC69971160EF44E999AB99AEAF796BAB"/>
  </w:style>
  <w:style w:type="paragraph" w:customStyle="1" w:styleId="C49DAC16AD094DD99A9E1EB421B4E0B2">
    <w:name w:val="C49DAC16AD094DD99A9E1EB421B4E0B2"/>
  </w:style>
  <w:style w:type="paragraph" w:customStyle="1" w:styleId="D8C7EFC6D9E143CAA4DA18C026F7F8BD">
    <w:name w:val="D8C7EFC6D9E143CAA4DA18C026F7F8BD"/>
  </w:style>
  <w:style w:type="paragraph" w:customStyle="1" w:styleId="D95FA327642641BEBDE423C116B45718">
    <w:name w:val="D95FA327642641BEBDE423C116B45718"/>
  </w:style>
  <w:style w:type="paragraph" w:customStyle="1" w:styleId="68A2E68E263A470EB8B67510458C9BD9">
    <w:name w:val="68A2E68E263A470EB8B67510458C9BD9"/>
  </w:style>
  <w:style w:type="paragraph" w:customStyle="1" w:styleId="A40867F860674AD6BD9CD0A050A9848C">
    <w:name w:val="A40867F860674AD6BD9CD0A050A9848C"/>
  </w:style>
  <w:style w:type="paragraph" w:customStyle="1" w:styleId="F37FE1DB82084112BDD9CBFFB87F507B">
    <w:name w:val="F37FE1DB82084112BDD9CBFFB87F507B"/>
  </w:style>
  <w:style w:type="paragraph" w:customStyle="1" w:styleId="07304603790B4A519F1C0463EE686101">
    <w:name w:val="07304603790B4A519F1C0463EE686101"/>
  </w:style>
  <w:style w:type="paragraph" w:customStyle="1" w:styleId="86C33A293BC04766A01DE56B6935137C">
    <w:name w:val="86C33A293BC04766A01DE56B6935137C"/>
  </w:style>
  <w:style w:type="paragraph" w:customStyle="1" w:styleId="D171CB26B0584C73A7C5841EA4CC1F44">
    <w:name w:val="D171CB26B0584C73A7C5841EA4CC1F44"/>
  </w:style>
  <w:style w:type="paragraph" w:customStyle="1" w:styleId="1E1C743945E741BEAD97C7EF8A908797">
    <w:name w:val="1E1C743945E741BEAD97C7EF8A908797"/>
  </w:style>
  <w:style w:type="paragraph" w:customStyle="1" w:styleId="0E9A75CC2A3A4FB7B798CD8A9B883CF0">
    <w:name w:val="0E9A75CC2A3A4FB7B798CD8A9B883CF0"/>
  </w:style>
  <w:style w:type="paragraph" w:customStyle="1" w:styleId="3A028FC119A74D43B4C75DCC62695BBA">
    <w:name w:val="3A028FC119A74D43B4C75DCC62695BBA"/>
  </w:style>
  <w:style w:type="paragraph" w:customStyle="1" w:styleId="614BCA6608404548B31658042DCDA24C">
    <w:name w:val="614BCA6608404548B31658042DCDA2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10829-A54E-4FD5-A983-E4FA2514A02F}">
  <ds:schemaRefs>
    <ds:schemaRef ds:uri="http://schemas.microsoft.com/sharepoint/v3/contenttype/forms"/>
  </ds:schemaRefs>
</ds:datastoreItem>
</file>

<file path=customXml/itemProps2.xml><?xml version="1.0" encoding="utf-8"?>
<ds:datastoreItem xmlns:ds="http://schemas.openxmlformats.org/officeDocument/2006/customXml" ds:itemID="{01F0A946-1E7D-42F9-AF56-8DB03B72C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980</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@gmail.com</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Application Administrative</dc:subject>
  <dc:creator>Cheik-Siramakan Keita</dc:creator>
  <cp:keywords/>
  <cp:lastModifiedBy>Cheik-Siramakan Keita</cp:lastModifiedBy>
  <cp:revision>21</cp:revision>
  <cp:lastPrinted>2018-12-04T00:44:00Z</cp:lastPrinted>
  <dcterms:created xsi:type="dcterms:W3CDTF">2018-03-23T06:07:00Z</dcterms:created>
  <dcterms:modified xsi:type="dcterms:W3CDTF">2018-12-04T05:45:00Z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